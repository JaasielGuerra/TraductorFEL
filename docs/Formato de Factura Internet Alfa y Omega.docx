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243"/>
        <w:gridCol w:w="116"/>
        <w:gridCol w:w="1222"/>
        <w:gridCol w:w="1346"/>
        <w:gridCol w:w="7869"/>
        <w:gridCol w:w="350"/>
      </w:tblGrid>
      <w:tr w:rsidR="00973F39" w:rsidRPr="000967EC" w14:paraId="0BA88356" w14:textId="77777777" w:rsidTr="00196D0E">
        <w:trPr>
          <w:trHeight w:val="851"/>
        </w:trPr>
        <w:tc>
          <w:tcPr>
            <w:tcW w:w="109" w:type="pct"/>
            <w:shd w:val="clear" w:color="auto" w:fill="auto"/>
          </w:tcPr>
          <w:p w14:paraId="0AC2D519" w14:textId="77777777" w:rsidR="00973F39" w:rsidRPr="000967EC" w:rsidRDefault="00973F39" w:rsidP="0063317A">
            <w:pPr>
              <w:jc w:val="right"/>
            </w:pPr>
          </w:p>
        </w:tc>
        <w:tc>
          <w:tcPr>
            <w:tcW w:w="600" w:type="pct"/>
            <w:gridSpan w:val="2"/>
            <w:shd w:val="clear" w:color="auto" w:fill="auto"/>
          </w:tcPr>
          <w:p w14:paraId="6F75CDA3" w14:textId="35AF72EB" w:rsidR="00973F39" w:rsidRPr="000967EC" w:rsidRDefault="00055EE6" w:rsidP="0063317A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53536F" wp14:editId="2A06AA7A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80645</wp:posOffset>
                  </wp:positionV>
                  <wp:extent cx="898525" cy="89852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25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91" w:type="pct"/>
            <w:gridSpan w:val="3"/>
            <w:shd w:val="clear" w:color="auto" w:fill="auto"/>
          </w:tcPr>
          <w:p w14:paraId="7EAB027F" w14:textId="77777777" w:rsidR="00055EE6" w:rsidRDefault="00055EE6" w:rsidP="0063317A">
            <w:pPr>
              <w:rPr>
                <w:color w:val="000000" w:themeColor="text1"/>
                <w:sz w:val="2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5ED0D7" w14:textId="3716BF05" w:rsidR="00973F39" w:rsidRPr="00522F48" w:rsidRDefault="00295CF4" w:rsidP="0063317A">
            <w:pP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1" w:history="1">
              <w:r w:rsidR="00AC77BD" w:rsidRPr="00522F48">
                <w:rPr>
                  <w:rStyle w:val="Hipervnculo"/>
                  <w:color w:val="000000" w:themeColor="text1"/>
                  <w:sz w:val="36"/>
                  <w:szCs w:val="36"/>
                  <w:lang w:bidi="es-ES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Internet</w:t>
              </w:r>
            </w:hyperlink>
            <w:r w:rsidR="00AC77BD" w:rsidRPr="00522F48">
              <w:rPr>
                <w:rStyle w:val="Hipervnculo"/>
                <w:color w:val="000000" w:themeColor="text1"/>
                <w:sz w:val="36"/>
                <w:szCs w:val="36"/>
                <w:lang w:bidi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Alfa y Omega</w:t>
            </w:r>
          </w:p>
          <w:p w14:paraId="717E8DDC" w14:textId="175039BC" w:rsidR="00973F39" w:rsidRPr="000967EC" w:rsidRDefault="00747417" w:rsidP="0063317A">
            <w:pPr>
              <w:rPr>
                <w:rStyle w:val="Hipervnculo"/>
                <w:color w:val="auto"/>
              </w:rPr>
            </w:pPr>
            <w:r w:rsidRPr="000967EC">
              <w:rPr>
                <w:color w:val="auto"/>
                <w:lang w:bidi="es-ES"/>
              </w:rPr>
              <w:fldChar w:fldCharType="begin"/>
            </w:r>
            <w:r w:rsidRPr="000967EC">
              <w:rPr>
                <w:color w:val="auto"/>
                <w:lang w:bidi="es-ES"/>
              </w:rPr>
              <w:instrText xml:space="preserve"> HYPERLINK "https://products.office.com/en-us/business/microsoft-invoicing/invoice-software" </w:instrText>
            </w:r>
            <w:r w:rsidRPr="000967EC">
              <w:rPr>
                <w:color w:val="auto"/>
                <w:lang w:bidi="es-ES"/>
              </w:rPr>
              <w:fldChar w:fldCharType="separate"/>
            </w:r>
            <w:r w:rsidR="00DB7369">
              <w:rPr>
                <w:rStyle w:val="Hipervnculo"/>
              </w:rPr>
              <w:t>Nit emisor: 56083513</w:t>
            </w:r>
            <w:r w:rsidR="00973F39" w:rsidRPr="000967EC">
              <w:rPr>
                <w:rStyle w:val="Hipervnculo"/>
                <w:color w:val="auto"/>
                <w:lang w:bidi="es-ES"/>
              </w:rPr>
              <w:t>.</w:t>
            </w:r>
          </w:p>
          <w:p w14:paraId="1F15353F" w14:textId="015B40BB" w:rsidR="00973F39" w:rsidRPr="000967EC" w:rsidRDefault="00DB7369" w:rsidP="001548BC">
            <w:r>
              <w:rPr>
                <w:rStyle w:val="Hipervnculo"/>
                <w:color w:val="auto"/>
                <w:sz w:val="16"/>
                <w:szCs w:val="16"/>
                <w:lang w:bidi="es-ES"/>
              </w:rPr>
              <w:t>Oliver Rafael Roldán Ramírez</w:t>
            </w:r>
            <w:r w:rsidR="00973F39" w:rsidRPr="000967EC">
              <w:rPr>
                <w:rStyle w:val="Hipervnculo"/>
                <w:color w:val="auto"/>
                <w:sz w:val="16"/>
                <w:szCs w:val="16"/>
                <w:lang w:bidi="es-ES"/>
              </w:rPr>
              <w:t>.</w:t>
            </w:r>
            <w:r w:rsidR="00747417" w:rsidRPr="000967EC">
              <w:rPr>
                <w:color w:val="auto"/>
                <w:lang w:bidi="es-ES"/>
              </w:rPr>
              <w:fldChar w:fldCharType="end"/>
            </w:r>
          </w:p>
        </w:tc>
      </w:tr>
      <w:tr w:rsidR="001548BC" w:rsidRPr="000967EC" w14:paraId="2E8C2F86" w14:textId="77777777" w:rsidTr="00196D0E">
        <w:trPr>
          <w:trHeight w:val="720"/>
        </w:trPr>
        <w:tc>
          <w:tcPr>
            <w:tcW w:w="109" w:type="pct"/>
            <w:shd w:val="clear" w:color="auto" w:fill="auto"/>
          </w:tcPr>
          <w:p w14:paraId="5AC33EBA" w14:textId="77777777" w:rsidR="001548BC" w:rsidRPr="000967EC" w:rsidRDefault="001548BC" w:rsidP="0063317A">
            <w:pPr>
              <w:jc w:val="right"/>
            </w:pPr>
          </w:p>
        </w:tc>
        <w:tc>
          <w:tcPr>
            <w:tcW w:w="4891" w:type="pct"/>
            <w:gridSpan w:val="5"/>
            <w:shd w:val="clear" w:color="auto" w:fill="auto"/>
          </w:tcPr>
          <w:p w14:paraId="0F4A4029" w14:textId="2EFCFDF6" w:rsidR="001548BC" w:rsidRPr="000967EC" w:rsidRDefault="003071F8" w:rsidP="000967EC">
            <w:pPr>
              <w:ind w:left="467"/>
              <w:rPr>
                <w:rStyle w:val="Hipervnculo"/>
                <w:sz w:val="14"/>
              </w:rPr>
            </w:pPr>
            <w:r>
              <w:t xml:space="preserve">                   </w:t>
            </w:r>
            <w:r w:rsidR="0089765E">
              <w:t xml:space="preserve"> </w:t>
            </w:r>
            <w:hyperlink r:id="rId12" w:history="1">
              <w:r w:rsidR="00AC77BD">
                <w:rPr>
                  <w:rStyle w:val="Hipervnculo"/>
                  <w:sz w:val="14"/>
                  <w:szCs w:val="14"/>
                  <w:lang w:bidi="es-ES"/>
                </w:rPr>
                <w:t>Calle</w:t>
              </w:r>
            </w:hyperlink>
            <w:r w:rsidR="00AC77BD">
              <w:rPr>
                <w:rStyle w:val="Hipervnculo"/>
                <w:sz w:val="14"/>
                <w:szCs w:val="14"/>
                <w:lang w:bidi="es-ES"/>
              </w:rPr>
              <w:t xml:space="preserve"> Liberación 4-52 Barrio La Estación, Zona 4, Gualán, Zacapa</w:t>
            </w:r>
          </w:p>
        </w:tc>
      </w:tr>
      <w:tr w:rsidR="00973F39" w:rsidRPr="000967EC" w14:paraId="69F7EAEA" w14:textId="77777777" w:rsidTr="00196D0E">
        <w:trPr>
          <w:trHeight w:val="851"/>
        </w:trPr>
        <w:tc>
          <w:tcPr>
            <w:tcW w:w="161" w:type="pct"/>
            <w:gridSpan w:val="2"/>
            <w:shd w:val="clear" w:color="auto" w:fill="auto"/>
          </w:tcPr>
          <w:p w14:paraId="5307FE39" w14:textId="77777777" w:rsidR="00973F39" w:rsidRPr="000967EC" w:rsidRDefault="00973F39" w:rsidP="00CF31BB">
            <w:pPr>
              <w:pStyle w:val="Ttulo"/>
            </w:pPr>
          </w:p>
        </w:tc>
        <w:tc>
          <w:tcPr>
            <w:tcW w:w="1152" w:type="pct"/>
            <w:gridSpan w:val="2"/>
            <w:shd w:val="clear" w:color="auto" w:fill="1F497D" w:themeFill="text2"/>
            <w:vAlign w:val="center"/>
          </w:tcPr>
          <w:p w14:paraId="74B0A2AD" w14:textId="349D6B95" w:rsidR="00973F39" w:rsidRPr="00AD48FE" w:rsidRDefault="00295CF4" w:rsidP="005746CC">
            <w:pPr>
              <w:pStyle w:val="Ttulo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781096421"/>
                <w:placeholder>
                  <w:docPart w:val="D30CF29964314941B4EE382F6435416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73F39" w:rsidRPr="00AD48FE">
                  <w:rPr>
                    <w:rFonts w:asciiTheme="minorHAnsi" w:hAnsiTheme="minorHAnsi"/>
                    <w:lang w:bidi="es-ES"/>
                  </w:rPr>
                  <w:t>Factura</w:t>
                </w:r>
              </w:sdtContent>
            </w:sdt>
            <w:r w:rsidR="00DB7369" w:rsidRPr="00AD48FE">
              <w:rPr>
                <w:rFonts w:asciiTheme="minorHAnsi" w:hAnsiTheme="minorHAnsi"/>
              </w:rPr>
              <w:t xml:space="preserve"> Pequeño Contribuyente</w:t>
            </w:r>
          </w:p>
        </w:tc>
        <w:tc>
          <w:tcPr>
            <w:tcW w:w="3530" w:type="pct"/>
            <w:shd w:val="clear" w:color="auto" w:fill="auto"/>
          </w:tcPr>
          <w:p w14:paraId="375DBC1C" w14:textId="77777777" w:rsidR="00973F39" w:rsidRPr="000967EC" w:rsidRDefault="00973F39" w:rsidP="00CF31BB">
            <w:pPr>
              <w:pStyle w:val="Ttulo"/>
            </w:pPr>
          </w:p>
        </w:tc>
        <w:tc>
          <w:tcPr>
            <w:tcW w:w="157" w:type="pct"/>
            <w:shd w:val="clear" w:color="auto" w:fill="auto"/>
          </w:tcPr>
          <w:p w14:paraId="2206625A" w14:textId="77777777" w:rsidR="00973F39" w:rsidRPr="000967EC" w:rsidRDefault="00973F39" w:rsidP="00CF31BB">
            <w:pPr>
              <w:pStyle w:val="Ttulo"/>
            </w:pPr>
          </w:p>
        </w:tc>
      </w:tr>
      <w:tr w:rsidR="00BC1B68" w:rsidRPr="000967EC" w14:paraId="2207B4DF" w14:textId="77777777" w:rsidTr="00196D0E">
        <w:trPr>
          <w:trHeight w:val="288"/>
        </w:trPr>
        <w:tc>
          <w:tcPr>
            <w:tcW w:w="161" w:type="pct"/>
            <w:gridSpan w:val="2"/>
            <w:shd w:val="clear" w:color="auto" w:fill="auto"/>
          </w:tcPr>
          <w:p w14:paraId="66FBF324" w14:textId="77777777" w:rsidR="00BC1B68" w:rsidRPr="000967EC" w:rsidRDefault="00BC1B68" w:rsidP="00915359"/>
        </w:tc>
        <w:tc>
          <w:tcPr>
            <w:tcW w:w="4682" w:type="pct"/>
            <w:gridSpan w:val="3"/>
            <w:shd w:val="clear" w:color="auto" w:fill="auto"/>
          </w:tcPr>
          <w:p w14:paraId="6AAB87A3" w14:textId="3634D522" w:rsidR="00BC1B68" w:rsidRPr="000967EC" w:rsidRDefault="001F50F3" w:rsidP="00915359">
            <w:r w:rsidRPr="001F50F3">
              <w:rPr>
                <w:sz w:val="16"/>
                <w:szCs w:val="22"/>
              </w:rPr>
              <w:t>No genera derecho a crédito fiscal</w:t>
            </w:r>
          </w:p>
        </w:tc>
        <w:tc>
          <w:tcPr>
            <w:tcW w:w="157" w:type="pct"/>
            <w:shd w:val="clear" w:color="auto" w:fill="auto"/>
          </w:tcPr>
          <w:p w14:paraId="517F7711" w14:textId="77777777" w:rsidR="00BC1B68" w:rsidRPr="000967EC" w:rsidRDefault="00BC1B68" w:rsidP="00915359"/>
        </w:tc>
      </w:tr>
      <w:tr w:rsidR="00265218" w:rsidRPr="000967EC" w14:paraId="636F3C7F" w14:textId="77777777" w:rsidTr="00196D0E">
        <w:trPr>
          <w:trHeight w:val="9908"/>
        </w:trPr>
        <w:tc>
          <w:tcPr>
            <w:tcW w:w="161" w:type="pct"/>
            <w:gridSpan w:val="2"/>
            <w:shd w:val="clear" w:color="auto" w:fill="auto"/>
          </w:tcPr>
          <w:p w14:paraId="1CB2A5DB" w14:textId="77777777" w:rsidR="00265218" w:rsidRPr="000967EC" w:rsidRDefault="00265218" w:rsidP="00CF31BB"/>
        </w:tc>
        <w:tc>
          <w:tcPr>
            <w:tcW w:w="4682" w:type="pct"/>
            <w:gridSpan w:val="3"/>
            <w:shd w:val="clear" w:color="auto" w:fill="auto"/>
          </w:tcPr>
          <w:p w14:paraId="65218F0A" w14:textId="23E15870" w:rsidR="008131E1" w:rsidRDefault="0089765E">
            <w:r w:rsidRPr="002F6056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24B9F87E" wp14:editId="15AD28A5">
                  <wp:simplePos x="0" y="0"/>
                  <wp:positionH relativeFrom="column">
                    <wp:posOffset>4801235</wp:posOffset>
                  </wp:positionH>
                  <wp:positionV relativeFrom="paragraph">
                    <wp:posOffset>-668757</wp:posOffset>
                  </wp:positionV>
                  <wp:extent cx="1468755" cy="1482090"/>
                  <wp:effectExtent l="0" t="0" r="0" b="381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Tablaconcuadrcula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300"/>
              <w:gridCol w:w="4704"/>
            </w:tblGrid>
            <w:tr w:rsidR="00E141F4" w:rsidRPr="000967EC" w14:paraId="587A9F5B" w14:textId="77777777" w:rsidTr="002937B1">
              <w:trPr>
                <w:trHeight w:val="1440"/>
              </w:trPr>
              <w:tc>
                <w:tcPr>
                  <w:tcW w:w="4893" w:type="dxa"/>
                </w:tcPr>
                <w:p w14:paraId="0C918A0B" w14:textId="253CA127" w:rsidR="005746CC" w:rsidRPr="000967EC" w:rsidRDefault="00DB7369" w:rsidP="008E09A7">
                  <w:r w:rsidRPr="008B6B1D">
                    <w:rPr>
                      <w:b/>
                      <w:bCs/>
                    </w:rPr>
                    <w:t>NÚMERO DE AUTORIZACIÓN</w:t>
                  </w:r>
                  <w:r w:rsidR="00554839" w:rsidRPr="000967EC">
                    <w:rPr>
                      <w:lang w:bidi="es-ES"/>
                    </w:rPr>
                    <w:br/>
                  </w:r>
                  <w:r w:rsidRPr="00DB7369">
                    <w:t>5DEF9508-0B91-46D6-B571-2D789A8F34A3</w:t>
                  </w:r>
                  <w:r w:rsidR="00554839" w:rsidRPr="000967EC">
                    <w:rPr>
                      <w:lang w:bidi="es-ES"/>
                    </w:rPr>
                    <w:t xml:space="preserve"> </w:t>
                  </w:r>
                </w:p>
                <w:p w14:paraId="76E6DEE1" w14:textId="7AB92970" w:rsidR="008B6B1D" w:rsidRDefault="008B6B1D" w:rsidP="00AF14C8">
                  <w:pPr>
                    <w:ind w:right="1266"/>
                    <w:rPr>
                      <w:b/>
                      <w:bCs/>
                      <w:lang w:bidi="es-ES"/>
                    </w:rPr>
                  </w:pPr>
                  <w:r w:rsidRPr="008B6B1D">
                    <w:rPr>
                      <w:b/>
                      <w:bCs/>
                      <w:lang w:bidi="es-ES"/>
                    </w:rPr>
                    <w:t>Serie</w:t>
                  </w:r>
                </w:p>
                <w:p w14:paraId="2C77A340" w14:textId="261A2057" w:rsidR="008B6B1D" w:rsidRPr="008B6B1D" w:rsidRDefault="008B6B1D" w:rsidP="00AF14C8">
                  <w:pPr>
                    <w:ind w:right="1266"/>
                    <w:rPr>
                      <w:lang w:bidi="es-ES"/>
                    </w:rPr>
                  </w:pPr>
                  <w:r w:rsidRPr="008B6B1D">
                    <w:rPr>
                      <w:lang w:bidi="es-ES"/>
                    </w:rPr>
                    <w:t>5DEF9508</w:t>
                  </w:r>
                </w:p>
                <w:p w14:paraId="5B2A4E53" w14:textId="2381451F" w:rsidR="00E141F4" w:rsidRDefault="008B6B1D" w:rsidP="00AF14C8">
                  <w:pPr>
                    <w:ind w:right="1266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Número de </w:t>
                  </w:r>
                  <w:r w:rsidRPr="008B6B1D">
                    <w:rPr>
                      <w:b/>
                      <w:bCs/>
                    </w:rPr>
                    <w:t>DTE</w:t>
                  </w:r>
                </w:p>
                <w:p w14:paraId="0DC1903E" w14:textId="77777777" w:rsidR="008B6B1D" w:rsidRDefault="008B6B1D" w:rsidP="00AF14C8">
                  <w:pPr>
                    <w:ind w:right="1266"/>
                    <w:rPr>
                      <w:bCs/>
                    </w:rPr>
                  </w:pPr>
                  <w:r w:rsidRPr="008B6B1D">
                    <w:rPr>
                      <w:bCs/>
                    </w:rPr>
                    <w:t>194070230</w:t>
                  </w:r>
                </w:p>
                <w:p w14:paraId="46698669" w14:textId="7BB8B7C7" w:rsidR="00C66BAE" w:rsidRPr="00C66BAE" w:rsidRDefault="00C66BAE" w:rsidP="00AF14C8">
                  <w:pPr>
                    <w:ind w:right="1266"/>
                    <w:rPr>
                      <w:bCs/>
                    </w:rPr>
                  </w:pPr>
                  <w:r>
                    <w:rPr>
                      <w:b/>
                    </w:rPr>
                    <w:t xml:space="preserve">Número de Acceso: </w:t>
                  </w:r>
                </w:p>
              </w:tc>
              <w:tc>
                <w:tcPr>
                  <w:tcW w:w="300" w:type="dxa"/>
                </w:tcPr>
                <w:p w14:paraId="49F90B84" w14:textId="77777777" w:rsidR="00E141F4" w:rsidRDefault="00E141F4" w:rsidP="00915359">
                  <w:pPr>
                    <w:pStyle w:val="Textoennegrita1"/>
                  </w:pPr>
                </w:p>
                <w:p w14:paraId="73FEE424" w14:textId="77777777" w:rsidR="00295CF4" w:rsidRDefault="00295CF4" w:rsidP="00915359">
                  <w:pPr>
                    <w:pStyle w:val="Textoennegrita1"/>
                  </w:pPr>
                </w:p>
                <w:p w14:paraId="06CC6CD7" w14:textId="77777777" w:rsidR="00295CF4" w:rsidRDefault="00295CF4" w:rsidP="00915359">
                  <w:pPr>
                    <w:pStyle w:val="Textoennegrita1"/>
                  </w:pPr>
                </w:p>
                <w:p w14:paraId="7DB85819" w14:textId="77777777" w:rsidR="00295CF4" w:rsidRDefault="00295CF4" w:rsidP="00915359">
                  <w:pPr>
                    <w:pStyle w:val="Textoennegrita1"/>
                  </w:pPr>
                </w:p>
                <w:p w14:paraId="6034202F" w14:textId="77777777" w:rsidR="00295CF4" w:rsidRDefault="00295CF4" w:rsidP="00915359">
                  <w:pPr>
                    <w:pStyle w:val="Textoennegrita1"/>
                  </w:pPr>
                </w:p>
                <w:p w14:paraId="4ACEAB2B" w14:textId="77777777" w:rsidR="00295CF4" w:rsidRDefault="00295CF4" w:rsidP="00915359">
                  <w:pPr>
                    <w:pStyle w:val="Textoennegrita1"/>
                  </w:pPr>
                </w:p>
                <w:p w14:paraId="59564FBF" w14:textId="4AC38B95" w:rsidR="00295CF4" w:rsidRPr="000967EC" w:rsidRDefault="00295CF4" w:rsidP="00295CF4">
                  <w:pPr>
                    <w:pStyle w:val="Textoennegrita1"/>
                    <w:jc w:val="center"/>
                  </w:pPr>
                </w:p>
              </w:tc>
              <w:tc>
                <w:tcPr>
                  <w:tcW w:w="4704" w:type="dxa"/>
                  <w:vAlign w:val="center"/>
                </w:tcPr>
                <w:p w14:paraId="363B8638" w14:textId="77777777" w:rsidR="00E141F4" w:rsidRDefault="00E141F4" w:rsidP="00DB7369">
                  <w:pPr>
                    <w:pStyle w:val="Textoennegritaazul"/>
                  </w:pPr>
                </w:p>
                <w:p w14:paraId="1695FC2F" w14:textId="77777777" w:rsidR="00295CF4" w:rsidRDefault="00295CF4" w:rsidP="00DB7369">
                  <w:pPr>
                    <w:pStyle w:val="Textoennegritaazul"/>
                  </w:pPr>
                </w:p>
                <w:p w14:paraId="5CBDB8F5" w14:textId="77777777" w:rsidR="00295CF4" w:rsidRDefault="00295CF4" w:rsidP="00DB7369">
                  <w:pPr>
                    <w:pStyle w:val="Textoennegritaazul"/>
                  </w:pPr>
                </w:p>
                <w:p w14:paraId="05DF8428" w14:textId="77777777" w:rsidR="00295CF4" w:rsidRDefault="00295CF4" w:rsidP="00DB7369">
                  <w:pPr>
                    <w:pStyle w:val="Textoennegritaazul"/>
                  </w:pPr>
                </w:p>
                <w:p w14:paraId="5316F955" w14:textId="77777777" w:rsidR="00295CF4" w:rsidRDefault="00295CF4" w:rsidP="00DB7369">
                  <w:pPr>
                    <w:pStyle w:val="Textoennegritaazul"/>
                  </w:pPr>
                </w:p>
                <w:p w14:paraId="70F3EA91" w14:textId="28CCB186" w:rsidR="00295CF4" w:rsidRPr="000967EC" w:rsidRDefault="00295CF4" w:rsidP="00295CF4">
                  <w:pPr>
                    <w:pStyle w:val="Textoennegritaazul"/>
                    <w:jc w:val="both"/>
                  </w:pPr>
                  <w:r>
                    <w:t xml:space="preserve">                                                              Página 1 de 1</w:t>
                  </w:r>
                </w:p>
              </w:tc>
            </w:tr>
            <w:tr w:rsidR="00554839" w:rsidRPr="000967EC" w14:paraId="50A1D045" w14:textId="77777777" w:rsidTr="00C30506">
              <w:trPr>
                <w:trHeight w:val="1594"/>
              </w:trPr>
              <w:tc>
                <w:tcPr>
                  <w:tcW w:w="4893" w:type="dxa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73404870" w14:textId="5F0923BF" w:rsidR="00110174" w:rsidRPr="000967EC" w:rsidRDefault="00C66BAE" w:rsidP="00522F48">
                  <w:pPr>
                    <w:pStyle w:val="Textoennegritaazul"/>
                    <w:jc w:val="right"/>
                  </w:pPr>
                  <w:r>
                    <w:t>Datos del Receptor</w:t>
                  </w:r>
                </w:p>
                <w:p w14:paraId="14887398" w14:textId="77777777" w:rsidR="000216C9" w:rsidRDefault="00C66BAE" w:rsidP="00C66BAE">
                  <w:pPr>
                    <w:pStyle w:val="Textoennegrita1"/>
                    <w:jc w:val="right"/>
                  </w:pPr>
                  <w:r>
                    <w:t>NIT del Receptor:</w:t>
                  </w:r>
                  <w:r w:rsidR="00554839" w:rsidRPr="000967EC">
                    <w:rPr>
                      <w:lang w:bidi="es-ES"/>
                    </w:rPr>
                    <w:br/>
                  </w:r>
                  <w:r>
                    <w:t>Nombre del Receptor:</w:t>
                  </w:r>
                  <w:r w:rsidR="00554839" w:rsidRPr="000967EC">
                    <w:rPr>
                      <w:lang w:bidi="es-ES"/>
                    </w:rPr>
                    <w:br/>
                  </w:r>
                </w:p>
                <w:p w14:paraId="0427DD7D" w14:textId="7B6B63FA" w:rsidR="00554839" w:rsidRPr="000967EC" w:rsidRDefault="000216C9" w:rsidP="00C66BAE">
                  <w:pPr>
                    <w:pStyle w:val="Textoennegrita1"/>
                    <w:jc w:val="right"/>
                  </w:pPr>
                  <w:r>
                    <w:t>Fecha y hora de emisión:</w:t>
                  </w:r>
                  <w:r w:rsidR="00554839" w:rsidRPr="000967EC">
                    <w:rPr>
                      <w:lang w:bidi="es-ES"/>
                    </w:rPr>
                    <w:br/>
                  </w:r>
                  <w:r>
                    <w:t>Fecha y hora de certificación:</w:t>
                  </w:r>
                  <w:r w:rsidR="00554839" w:rsidRPr="000967EC">
                    <w:rPr>
                      <w:lang w:bidi="es-ES"/>
                    </w:rPr>
                    <w:br/>
                  </w:r>
                  <w:r>
                    <w:t>Moneda:</w:t>
                  </w:r>
                </w:p>
              </w:tc>
              <w:tc>
                <w:tcPr>
                  <w:tcW w:w="300" w:type="dxa"/>
                  <w:tcBorders>
                    <w:bottom w:val="single" w:sz="18" w:space="0" w:color="1F497D" w:themeColor="text2"/>
                  </w:tcBorders>
                </w:tcPr>
                <w:p w14:paraId="0868AE00" w14:textId="77777777" w:rsidR="00554839" w:rsidRPr="000967EC" w:rsidRDefault="00554839" w:rsidP="00915359">
                  <w:pPr>
                    <w:pStyle w:val="Textoennegrita1"/>
                  </w:pPr>
                </w:p>
              </w:tc>
              <w:tc>
                <w:tcPr>
                  <w:tcW w:w="4704" w:type="dxa"/>
                  <w:tcBorders>
                    <w:top w:val="single" w:sz="4" w:space="0" w:color="808080" w:themeColor="background1" w:themeShade="80"/>
                    <w:bottom w:val="single" w:sz="18" w:space="0" w:color="1F497D" w:themeColor="text2"/>
                  </w:tcBorders>
                </w:tcPr>
                <w:p w14:paraId="1544CB98" w14:textId="725DCEDA" w:rsidR="00C66BAE" w:rsidRDefault="00C66BAE" w:rsidP="00C66BAE">
                  <w:pPr>
                    <w:pStyle w:val="Textoennegrita1"/>
                  </w:pPr>
                </w:p>
                <w:p w14:paraId="6B7F9E4F" w14:textId="653E3FBE" w:rsidR="00C66BAE" w:rsidRDefault="00C66BAE" w:rsidP="00C66BAE">
                  <w:pPr>
                    <w:pStyle w:val="Textoennegrita1"/>
                    <w:rPr>
                      <w:b w:val="0"/>
                      <w:bCs w:val="0"/>
                    </w:rPr>
                  </w:pPr>
                  <w:r w:rsidRPr="00C66BAE">
                    <w:rPr>
                      <w:b w:val="0"/>
                      <w:bCs w:val="0"/>
                    </w:rPr>
                    <w:t>5598834</w:t>
                  </w:r>
                  <w:r w:rsidR="00BA4440" w:rsidRPr="00C66BAE">
                    <w:rPr>
                      <w:b w:val="0"/>
                      <w:bCs w:val="0"/>
                      <w:lang w:bidi="es-ES"/>
                    </w:rPr>
                    <w:br/>
                  </w:r>
                  <w:r>
                    <w:rPr>
                      <w:b w:val="0"/>
                      <w:bCs w:val="0"/>
                    </w:rPr>
                    <w:t>Scentia Perfumeria Sociedad Anónima</w:t>
                  </w:r>
                </w:p>
                <w:p w14:paraId="04DDEB8A" w14:textId="61E096EB" w:rsidR="00554839" w:rsidRPr="00C66BAE" w:rsidRDefault="00BA4440" w:rsidP="00C66BAE">
                  <w:pPr>
                    <w:pStyle w:val="Textoennegrita1"/>
                    <w:rPr>
                      <w:b w:val="0"/>
                      <w:bCs w:val="0"/>
                    </w:rPr>
                  </w:pPr>
                  <w:r w:rsidRPr="00C66BAE">
                    <w:rPr>
                      <w:b w:val="0"/>
                      <w:bCs w:val="0"/>
                      <w:lang w:bidi="es-ES"/>
                    </w:rPr>
                    <w:br/>
                  </w:r>
                  <w:r w:rsidR="000216C9" w:rsidRPr="000216C9">
                    <w:rPr>
                      <w:b w:val="0"/>
                      <w:bCs w:val="0"/>
                    </w:rPr>
                    <w:t>02-nov-2021 12:09:11</w:t>
                  </w:r>
                  <w:r w:rsidRPr="00C66BAE">
                    <w:rPr>
                      <w:b w:val="0"/>
                      <w:bCs w:val="0"/>
                      <w:lang w:bidi="es-ES"/>
                    </w:rPr>
                    <w:br/>
                  </w:r>
                  <w:r w:rsidR="000216C9" w:rsidRPr="000216C9">
                    <w:rPr>
                      <w:b w:val="0"/>
                      <w:bCs w:val="0"/>
                    </w:rPr>
                    <w:t>02-nov-2021 00:09:12</w:t>
                  </w:r>
                  <w:r w:rsidRPr="00C66BAE">
                    <w:rPr>
                      <w:b w:val="0"/>
                      <w:bCs w:val="0"/>
                      <w:lang w:bidi="es-ES"/>
                    </w:rPr>
                    <w:br/>
                  </w:r>
                  <w:r w:rsidR="000216C9">
                    <w:rPr>
                      <w:b w:val="0"/>
                      <w:bCs w:val="0"/>
                    </w:rPr>
                    <w:t>GTQ</w:t>
                  </w:r>
                </w:p>
              </w:tc>
            </w:tr>
          </w:tbl>
          <w:tbl>
            <w:tblPr>
              <w:tblStyle w:val="Tablaconcuadrcula7concolores-nfasis3"/>
              <w:tblW w:w="0" w:type="auto"/>
              <w:tblLook w:val="04A0" w:firstRow="1" w:lastRow="0" w:firstColumn="1" w:lastColumn="0" w:noHBand="0" w:noVBand="1"/>
            </w:tblPr>
            <w:tblGrid>
              <w:gridCol w:w="579"/>
              <w:gridCol w:w="814"/>
              <w:gridCol w:w="899"/>
              <w:gridCol w:w="3482"/>
              <w:gridCol w:w="1130"/>
              <w:gridCol w:w="1115"/>
              <w:gridCol w:w="870"/>
              <w:gridCol w:w="1011"/>
            </w:tblGrid>
            <w:tr w:rsidR="00B40892" w:rsidRPr="00AD48FE" w14:paraId="4E67DD3B" w14:textId="77777777" w:rsidTr="002E14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579" w:type="dxa"/>
                  <w:vAlign w:val="center"/>
                </w:tcPr>
                <w:p w14:paraId="7DBAB9E5" w14:textId="45186BC2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#No.</w:t>
                  </w:r>
                </w:p>
              </w:tc>
              <w:tc>
                <w:tcPr>
                  <w:tcW w:w="814" w:type="dxa"/>
                  <w:vAlign w:val="center"/>
                </w:tcPr>
                <w:p w14:paraId="7F7A7F7F" w14:textId="5F865039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B/S</w:t>
                  </w:r>
                </w:p>
              </w:tc>
              <w:tc>
                <w:tcPr>
                  <w:tcW w:w="899" w:type="dxa"/>
                  <w:vAlign w:val="center"/>
                </w:tcPr>
                <w:p w14:paraId="197A2E57" w14:textId="02BBA19F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Cantidad</w:t>
                  </w:r>
                </w:p>
              </w:tc>
              <w:tc>
                <w:tcPr>
                  <w:tcW w:w="3482" w:type="dxa"/>
                  <w:vAlign w:val="center"/>
                </w:tcPr>
                <w:p w14:paraId="7F50752D" w14:textId="607237EC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Descripción</w:t>
                  </w:r>
                </w:p>
              </w:tc>
              <w:tc>
                <w:tcPr>
                  <w:tcW w:w="1129" w:type="dxa"/>
                  <w:vAlign w:val="center"/>
                </w:tcPr>
                <w:p w14:paraId="4CAC3AAE" w14:textId="18D83A38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P. Unitario con IVA (Q)</w:t>
                  </w:r>
                </w:p>
              </w:tc>
              <w:tc>
                <w:tcPr>
                  <w:tcW w:w="1115" w:type="dxa"/>
                  <w:vAlign w:val="center"/>
                </w:tcPr>
                <w:p w14:paraId="0653FE74" w14:textId="3A3E35E2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Descuentos (Q)</w:t>
                  </w:r>
                </w:p>
              </w:tc>
              <w:tc>
                <w:tcPr>
                  <w:tcW w:w="870" w:type="dxa"/>
                  <w:vAlign w:val="center"/>
                </w:tcPr>
                <w:p w14:paraId="5F55686D" w14:textId="7FA5FA23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 (Q)</w:t>
                  </w:r>
                </w:p>
              </w:tc>
              <w:tc>
                <w:tcPr>
                  <w:tcW w:w="1011" w:type="dxa"/>
                  <w:vAlign w:val="center"/>
                </w:tcPr>
                <w:p w14:paraId="6A9417F4" w14:textId="1D7A0528" w:rsidR="00B40892" w:rsidRPr="00AD48FE" w:rsidRDefault="00B40892" w:rsidP="00B40892">
                  <w:pPr>
                    <w:pStyle w:val="Textoazul"/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Impuestos</w:t>
                  </w:r>
                </w:p>
              </w:tc>
            </w:tr>
            <w:tr w:rsidR="00B40892" w:rsidRPr="00AD48FE" w14:paraId="3BDDF920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019F085D" w14:textId="254634A2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1</w:t>
                  </w:r>
                </w:p>
              </w:tc>
              <w:tc>
                <w:tcPr>
                  <w:tcW w:w="814" w:type="dxa"/>
                  <w:vAlign w:val="center"/>
                </w:tcPr>
                <w:p w14:paraId="4D1088CA" w14:textId="5419917F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Bien</w:t>
                  </w:r>
                </w:p>
              </w:tc>
              <w:tc>
                <w:tcPr>
                  <w:tcW w:w="899" w:type="dxa"/>
                  <w:vAlign w:val="center"/>
                </w:tcPr>
                <w:p w14:paraId="0E5C7F49" w14:textId="6A3AABFB" w:rsidR="00B40892" w:rsidRPr="00AD48FE" w:rsidRDefault="00B40892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119</w:t>
                  </w:r>
                </w:p>
              </w:tc>
              <w:tc>
                <w:tcPr>
                  <w:tcW w:w="3482" w:type="dxa"/>
                  <w:vAlign w:val="center"/>
                </w:tcPr>
                <w:p w14:paraId="0D8BC08E" w14:textId="57F94BD2" w:rsidR="00B40892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Impresiones en tamaño carta variedad</w:t>
                  </w:r>
                </w:p>
              </w:tc>
              <w:tc>
                <w:tcPr>
                  <w:tcW w:w="1129" w:type="dxa"/>
                  <w:vAlign w:val="center"/>
                </w:tcPr>
                <w:p w14:paraId="4566C16E" w14:textId="1246A700" w:rsidR="00B40892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0.50</w:t>
                  </w:r>
                </w:p>
              </w:tc>
              <w:tc>
                <w:tcPr>
                  <w:tcW w:w="1115" w:type="dxa"/>
                  <w:vAlign w:val="center"/>
                </w:tcPr>
                <w:p w14:paraId="12177B7F" w14:textId="75F8791B" w:rsidR="00B40892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0.00</w:t>
                  </w:r>
                </w:p>
              </w:tc>
              <w:tc>
                <w:tcPr>
                  <w:tcW w:w="870" w:type="dxa"/>
                  <w:vAlign w:val="center"/>
                </w:tcPr>
                <w:p w14:paraId="29E96525" w14:textId="4BEE8974" w:rsidR="00B40892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59.50</w:t>
                  </w:r>
                </w:p>
              </w:tc>
              <w:tc>
                <w:tcPr>
                  <w:tcW w:w="1011" w:type="dxa"/>
                  <w:vAlign w:val="center"/>
                </w:tcPr>
                <w:p w14:paraId="79DA0425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7E72A2E1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DAB19DD" w14:textId="115DE7B2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2</w:t>
                  </w:r>
                </w:p>
              </w:tc>
              <w:tc>
                <w:tcPr>
                  <w:tcW w:w="814" w:type="dxa"/>
                  <w:vAlign w:val="center"/>
                </w:tcPr>
                <w:p w14:paraId="380C19F0" w14:textId="3A247FC3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Servicio</w:t>
                  </w:r>
                </w:p>
              </w:tc>
              <w:tc>
                <w:tcPr>
                  <w:tcW w:w="899" w:type="dxa"/>
                  <w:vAlign w:val="center"/>
                </w:tcPr>
                <w:p w14:paraId="434BE02F" w14:textId="191C136A" w:rsidR="00B40892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3482" w:type="dxa"/>
                  <w:vAlign w:val="center"/>
                </w:tcPr>
                <w:p w14:paraId="50E4364D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5E040FE6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5CE2C1EB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02364CA3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826AAC8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66B4531E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0EDF9BFC" w14:textId="5A8E5E05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3</w:t>
                  </w:r>
                </w:p>
              </w:tc>
              <w:tc>
                <w:tcPr>
                  <w:tcW w:w="814" w:type="dxa"/>
                  <w:vAlign w:val="center"/>
                </w:tcPr>
                <w:p w14:paraId="336FCAF8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2CA5D50" w14:textId="77777777" w:rsidR="00B40892" w:rsidRPr="00AD48FE" w:rsidRDefault="00B40892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086AC25F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02AF771B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2078E9F4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9B3F063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6719E007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563B82B7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2EE5994A" w14:textId="22B9D529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4</w:t>
                  </w:r>
                </w:p>
              </w:tc>
              <w:tc>
                <w:tcPr>
                  <w:tcW w:w="814" w:type="dxa"/>
                  <w:vAlign w:val="center"/>
                </w:tcPr>
                <w:p w14:paraId="39367B3C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7A226DFB" w14:textId="77777777" w:rsidR="00B40892" w:rsidRPr="00AD48FE" w:rsidRDefault="00B40892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15E23770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227583E7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115201F3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2217044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27DCA1E4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79C85BD3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4128CFC" w14:textId="4E335C96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5</w:t>
                  </w:r>
                </w:p>
              </w:tc>
              <w:tc>
                <w:tcPr>
                  <w:tcW w:w="814" w:type="dxa"/>
                  <w:vAlign w:val="center"/>
                </w:tcPr>
                <w:p w14:paraId="16B7659C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4C1BEC8" w14:textId="77777777" w:rsidR="00B40892" w:rsidRPr="00AD48FE" w:rsidRDefault="00B40892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67C0BF78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687E3D00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DF7241B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D310A5C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D672A22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33F91D18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1677A910" w14:textId="2373C667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6</w:t>
                  </w:r>
                </w:p>
              </w:tc>
              <w:tc>
                <w:tcPr>
                  <w:tcW w:w="814" w:type="dxa"/>
                  <w:vAlign w:val="center"/>
                </w:tcPr>
                <w:p w14:paraId="079D8496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40F423B1" w14:textId="77777777" w:rsidR="00B40892" w:rsidRPr="00AD48FE" w:rsidRDefault="00B40892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710A15CA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2AF2D414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0BEDA1C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74C22BA7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8118A72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B40892" w:rsidRPr="00AD48FE" w14:paraId="35424CAF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6DDE7D9" w14:textId="2B8F2414" w:rsidR="00B40892" w:rsidRPr="00AD48FE" w:rsidRDefault="00B40892" w:rsidP="00B40892">
                  <w:pPr>
                    <w:pStyle w:val="Textoazul"/>
                    <w:spacing w:before="0"/>
                  </w:pPr>
                  <w:r>
                    <w:t>7</w:t>
                  </w:r>
                </w:p>
              </w:tc>
              <w:tc>
                <w:tcPr>
                  <w:tcW w:w="814" w:type="dxa"/>
                  <w:vAlign w:val="center"/>
                </w:tcPr>
                <w:p w14:paraId="3A1470A2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D31D9FB" w14:textId="77777777" w:rsidR="00B40892" w:rsidRPr="00AD48FE" w:rsidRDefault="00B40892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3C8457F0" w14:textId="77777777" w:rsidR="00B40892" w:rsidRPr="00AD48FE" w:rsidRDefault="00B40892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3C2E5F4A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5A0A7033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D7F37F5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4928D44" w14:textId="77777777" w:rsidR="00B40892" w:rsidRPr="00AD48FE" w:rsidRDefault="00B40892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12365AD8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33D3BD35" w14:textId="08A4F37E" w:rsidR="008131E1" w:rsidRDefault="00B553EE" w:rsidP="00B40892">
                  <w:pPr>
                    <w:pStyle w:val="Textoazul"/>
                    <w:spacing w:before="0"/>
                  </w:pPr>
                  <w:r>
                    <w:t>8</w:t>
                  </w:r>
                </w:p>
              </w:tc>
              <w:tc>
                <w:tcPr>
                  <w:tcW w:w="814" w:type="dxa"/>
                  <w:vAlign w:val="center"/>
                </w:tcPr>
                <w:p w14:paraId="5D0E63D5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0C18CA75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E1BA972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7640441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1A802F39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42A058AD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1C76BCD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56320E98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4D4DFDE" w14:textId="3B1DD43C" w:rsidR="008131E1" w:rsidRDefault="00B553EE" w:rsidP="00B40892">
                  <w:pPr>
                    <w:pStyle w:val="Textoazul"/>
                    <w:spacing w:before="0"/>
                  </w:pPr>
                  <w:r>
                    <w:t>9</w:t>
                  </w:r>
                </w:p>
              </w:tc>
              <w:tc>
                <w:tcPr>
                  <w:tcW w:w="814" w:type="dxa"/>
                  <w:vAlign w:val="center"/>
                </w:tcPr>
                <w:p w14:paraId="259D41DC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CF4524A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6405B1A7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97D4C8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6EDB05B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479380AE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00BC631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6FBDDF3D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1C1A2654" w14:textId="483378D3" w:rsidR="008131E1" w:rsidRDefault="00B553EE" w:rsidP="00B40892">
                  <w:pPr>
                    <w:pStyle w:val="Textoazul"/>
                    <w:spacing w:before="0"/>
                  </w:pPr>
                  <w:r>
                    <w:t>10</w:t>
                  </w:r>
                </w:p>
              </w:tc>
              <w:tc>
                <w:tcPr>
                  <w:tcW w:w="814" w:type="dxa"/>
                  <w:vAlign w:val="center"/>
                </w:tcPr>
                <w:p w14:paraId="323D1AEA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D3E57E6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0BBF0B0B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3B175B7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0A1CE67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1C1E482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6680613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3A8D97A8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8E90187" w14:textId="4A18F178" w:rsidR="008131E1" w:rsidRDefault="00B553EE" w:rsidP="00B40892">
                  <w:pPr>
                    <w:pStyle w:val="Textoazul"/>
                    <w:spacing w:before="0"/>
                  </w:pPr>
                  <w:r>
                    <w:t>11</w:t>
                  </w:r>
                </w:p>
              </w:tc>
              <w:tc>
                <w:tcPr>
                  <w:tcW w:w="814" w:type="dxa"/>
                  <w:vAlign w:val="center"/>
                </w:tcPr>
                <w:p w14:paraId="2DEC7E06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4AB67D2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1EBAD39C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0054C5DE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F377FFB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F35B214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69FD6EB9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0DABA510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78A2063" w14:textId="6EB91645" w:rsidR="008131E1" w:rsidRDefault="00B553EE" w:rsidP="00B40892">
                  <w:pPr>
                    <w:pStyle w:val="Textoazul"/>
                    <w:spacing w:before="0"/>
                  </w:pPr>
                  <w:r>
                    <w:t>12</w:t>
                  </w:r>
                </w:p>
              </w:tc>
              <w:tc>
                <w:tcPr>
                  <w:tcW w:w="814" w:type="dxa"/>
                  <w:vAlign w:val="center"/>
                </w:tcPr>
                <w:p w14:paraId="090970B3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4A354AE2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7986A15B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3CE9176B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55344B59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23B6940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4C41A6DF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66DB8FA4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09790A6" w14:textId="6742D2DD" w:rsidR="008131E1" w:rsidRDefault="00B553EE" w:rsidP="00B40892">
                  <w:pPr>
                    <w:pStyle w:val="Textoazul"/>
                    <w:spacing w:before="0"/>
                  </w:pPr>
                  <w:r>
                    <w:t>13</w:t>
                  </w:r>
                </w:p>
              </w:tc>
              <w:tc>
                <w:tcPr>
                  <w:tcW w:w="814" w:type="dxa"/>
                  <w:vAlign w:val="center"/>
                </w:tcPr>
                <w:p w14:paraId="119507C0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D570341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E24986D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CF84FD5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D1B8E1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5272840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A40111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310703A6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1288C3C" w14:textId="680C49A5" w:rsidR="008131E1" w:rsidRDefault="00B553EE" w:rsidP="00B40892">
                  <w:pPr>
                    <w:pStyle w:val="Textoazul"/>
                    <w:spacing w:before="0"/>
                  </w:pPr>
                  <w:r>
                    <w:t>14</w:t>
                  </w:r>
                </w:p>
              </w:tc>
              <w:tc>
                <w:tcPr>
                  <w:tcW w:w="814" w:type="dxa"/>
                  <w:vAlign w:val="center"/>
                </w:tcPr>
                <w:p w14:paraId="3B98C9B4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F7ECFD6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6EF82F96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2468E9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27D935DC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2F40E30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7D13C6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0AE27FFC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3453F579" w14:textId="46921DCD" w:rsidR="008131E1" w:rsidRDefault="00B553EE" w:rsidP="00B40892">
                  <w:pPr>
                    <w:pStyle w:val="Textoazul"/>
                    <w:spacing w:before="0"/>
                  </w:pPr>
                  <w:r>
                    <w:t>15</w:t>
                  </w:r>
                </w:p>
              </w:tc>
              <w:tc>
                <w:tcPr>
                  <w:tcW w:w="814" w:type="dxa"/>
                  <w:vAlign w:val="center"/>
                </w:tcPr>
                <w:p w14:paraId="13FCEE57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95028BD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4337D026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F391473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5BD2670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31C75CEC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48449A5B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3F39C8CA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4F19143" w14:textId="5E0AEE9A" w:rsidR="008131E1" w:rsidRDefault="00B553EE" w:rsidP="00B40892">
                  <w:pPr>
                    <w:pStyle w:val="Textoazul"/>
                    <w:spacing w:before="0"/>
                  </w:pPr>
                  <w:r>
                    <w:t>16</w:t>
                  </w:r>
                </w:p>
              </w:tc>
              <w:tc>
                <w:tcPr>
                  <w:tcW w:w="814" w:type="dxa"/>
                  <w:vAlign w:val="center"/>
                </w:tcPr>
                <w:p w14:paraId="725EAED9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566B03F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3F842CA4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CB15B8E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B12377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4E6CB1E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50AED2D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22B268F5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FBCBE76" w14:textId="491DCBC2" w:rsidR="008131E1" w:rsidRDefault="00B553EE" w:rsidP="00B40892">
                  <w:pPr>
                    <w:pStyle w:val="Textoazul"/>
                    <w:spacing w:before="0"/>
                  </w:pPr>
                  <w:r>
                    <w:t>17</w:t>
                  </w:r>
                </w:p>
              </w:tc>
              <w:tc>
                <w:tcPr>
                  <w:tcW w:w="814" w:type="dxa"/>
                  <w:vAlign w:val="center"/>
                </w:tcPr>
                <w:p w14:paraId="16E3A56A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64D803E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563D8EDB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129E5A94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0058C45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4FE32F39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99776B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2528C3A0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42286431" w14:textId="0D62E254" w:rsidR="008131E1" w:rsidRDefault="00B553EE" w:rsidP="00B40892">
                  <w:pPr>
                    <w:pStyle w:val="Textoazul"/>
                    <w:spacing w:before="0"/>
                  </w:pPr>
                  <w:r>
                    <w:t>18</w:t>
                  </w:r>
                </w:p>
              </w:tc>
              <w:tc>
                <w:tcPr>
                  <w:tcW w:w="814" w:type="dxa"/>
                  <w:vAlign w:val="center"/>
                </w:tcPr>
                <w:p w14:paraId="22988019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4F76FFD2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340F2BC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0DACC8CD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38A02449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729CC6C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0381C9D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5A8C2B7F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83A7212" w14:textId="549665E0" w:rsidR="008131E1" w:rsidRDefault="00B553EE" w:rsidP="00B40892">
                  <w:pPr>
                    <w:pStyle w:val="Textoazul"/>
                    <w:spacing w:before="0"/>
                  </w:pPr>
                  <w:r>
                    <w:t>19</w:t>
                  </w:r>
                </w:p>
              </w:tc>
              <w:tc>
                <w:tcPr>
                  <w:tcW w:w="814" w:type="dxa"/>
                  <w:vAlign w:val="center"/>
                </w:tcPr>
                <w:p w14:paraId="75371B8A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5E2878D7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51B0A5BF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00D381D5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D287C0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252A11FA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A005A1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12BB92F4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5B769B21" w14:textId="30AD4B49" w:rsidR="008131E1" w:rsidRDefault="00B553EE" w:rsidP="00B40892">
                  <w:pPr>
                    <w:pStyle w:val="Textoazul"/>
                    <w:spacing w:before="0"/>
                  </w:pPr>
                  <w:r>
                    <w:t>20</w:t>
                  </w:r>
                </w:p>
              </w:tc>
              <w:tc>
                <w:tcPr>
                  <w:tcW w:w="814" w:type="dxa"/>
                  <w:vAlign w:val="center"/>
                </w:tcPr>
                <w:p w14:paraId="702A1E92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AE3C239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E9ECFDD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1D990BE2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1369923B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41B8C9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3FED6EAC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35AB1799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56C2C620" w14:textId="1715EC83" w:rsidR="008131E1" w:rsidRDefault="00B553EE" w:rsidP="00B40892">
                  <w:pPr>
                    <w:pStyle w:val="Textoazul"/>
                    <w:spacing w:before="0"/>
                  </w:pPr>
                  <w:r>
                    <w:t>21</w:t>
                  </w:r>
                </w:p>
              </w:tc>
              <w:tc>
                <w:tcPr>
                  <w:tcW w:w="814" w:type="dxa"/>
                  <w:vAlign w:val="center"/>
                </w:tcPr>
                <w:p w14:paraId="09378B13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2DF1C63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3450DC8E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1D29FE3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F0A5A85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7B3F98A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1D00DB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04BFD704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F7F39E6" w14:textId="27994DF0" w:rsidR="008131E1" w:rsidRDefault="00B553EE" w:rsidP="00B40892">
                  <w:pPr>
                    <w:pStyle w:val="Textoazul"/>
                    <w:spacing w:before="0"/>
                  </w:pPr>
                  <w:r>
                    <w:t>22</w:t>
                  </w:r>
                </w:p>
              </w:tc>
              <w:tc>
                <w:tcPr>
                  <w:tcW w:w="814" w:type="dxa"/>
                  <w:vAlign w:val="center"/>
                </w:tcPr>
                <w:p w14:paraId="4EDD2C62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5FC80F3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12EB997C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736BEE27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0E9C52A5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E1B3CD0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15F8CC3C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31F1D66F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7A67CD06" w14:textId="6E7A1497" w:rsidR="008131E1" w:rsidRDefault="00B553EE" w:rsidP="00B40892">
                  <w:pPr>
                    <w:pStyle w:val="Textoazul"/>
                    <w:spacing w:before="0"/>
                  </w:pPr>
                  <w:r>
                    <w:t>23</w:t>
                  </w:r>
                </w:p>
              </w:tc>
              <w:tc>
                <w:tcPr>
                  <w:tcW w:w="814" w:type="dxa"/>
                  <w:vAlign w:val="center"/>
                </w:tcPr>
                <w:p w14:paraId="7B316453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0E2BBD0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054BF78D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E649FA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054DDC28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1703A222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016F9D4A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4EFEA934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60F2393D" w14:textId="089BC39F" w:rsidR="008131E1" w:rsidRDefault="00B553EE" w:rsidP="00B40892">
                  <w:pPr>
                    <w:pStyle w:val="Textoazul"/>
                    <w:spacing w:before="0"/>
                  </w:pPr>
                  <w:r>
                    <w:t>24</w:t>
                  </w:r>
                </w:p>
              </w:tc>
              <w:tc>
                <w:tcPr>
                  <w:tcW w:w="814" w:type="dxa"/>
                  <w:vAlign w:val="center"/>
                </w:tcPr>
                <w:p w14:paraId="478ABADE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02FAB18" w14:textId="77777777" w:rsidR="008131E1" w:rsidRPr="00AD48FE" w:rsidRDefault="008131E1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FC38665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7B079FE3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E8DC771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0291D2E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451538A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131E1" w:rsidRPr="00AD48FE" w14:paraId="4763453F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5FB41BA6" w14:textId="20914861" w:rsidR="008131E1" w:rsidRDefault="00B553EE" w:rsidP="00B40892">
                  <w:pPr>
                    <w:pStyle w:val="Textoazul"/>
                    <w:spacing w:before="0"/>
                  </w:pPr>
                  <w:r>
                    <w:t>25</w:t>
                  </w:r>
                </w:p>
              </w:tc>
              <w:tc>
                <w:tcPr>
                  <w:tcW w:w="814" w:type="dxa"/>
                  <w:vAlign w:val="center"/>
                </w:tcPr>
                <w:p w14:paraId="1B95A47F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56D452E9" w14:textId="77777777" w:rsidR="008131E1" w:rsidRPr="00AD48FE" w:rsidRDefault="008131E1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A7D8605" w14:textId="77777777" w:rsidR="008131E1" w:rsidRPr="00AD48FE" w:rsidRDefault="008131E1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2C8B2B5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720A3A96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0D767D1D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15AA7550" w14:textId="77777777" w:rsidR="008131E1" w:rsidRPr="00AD48FE" w:rsidRDefault="008131E1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0B14CAA8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18C4CE6D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512FD794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336E3A82" w14:textId="77777777" w:rsidR="00196D0E" w:rsidRPr="00AD48FE" w:rsidRDefault="00196D0E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26C75CBA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93D1AB2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4835F14F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8774AF3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38331A7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47FEE3B2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634FF216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0D071AA0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64951D6D" w14:textId="77777777" w:rsidR="00196D0E" w:rsidRPr="00AD48FE" w:rsidRDefault="00196D0E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4796CC5E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7F2B0FF5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321013BB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2DD1ABCD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5FB89A28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63E84A41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163885C1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116FFCE1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10450D52" w14:textId="77777777" w:rsidR="00196D0E" w:rsidRPr="00AD48FE" w:rsidRDefault="00196D0E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441CC480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1EAB47CE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2BEE737E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75D17173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7EFA5052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089F46DB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537835F9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45BB83A6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45B64A40" w14:textId="77777777" w:rsidR="00196D0E" w:rsidRPr="00AD48FE" w:rsidRDefault="00196D0E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7D4B5602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4E2F85FC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1033E6BF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3227EAD4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40689EC2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6935E266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5DA769A3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7A8C7EDC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7AEBA64B" w14:textId="77777777" w:rsidR="00196D0E" w:rsidRPr="00AD48FE" w:rsidRDefault="00196D0E" w:rsidP="00B40892">
                  <w:pPr>
                    <w:pStyle w:val="Textoazul"/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3D578C7F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62B5CAB6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732E9B81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5E109993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3DE08407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046DE9D7" w14:textId="77777777" w:rsidTr="002E14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0EEA4C23" w14:textId="77777777" w:rsidR="00196D0E" w:rsidRDefault="00196D0E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814" w:type="dxa"/>
                  <w:vAlign w:val="center"/>
                </w:tcPr>
                <w:p w14:paraId="4D779C80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99" w:type="dxa"/>
                  <w:vAlign w:val="center"/>
                </w:tcPr>
                <w:p w14:paraId="00BBC6C7" w14:textId="77777777" w:rsidR="00196D0E" w:rsidRPr="00AD48FE" w:rsidRDefault="00196D0E" w:rsidP="00B40892">
                  <w:pPr>
                    <w:pStyle w:val="Textoazul"/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482" w:type="dxa"/>
                  <w:vAlign w:val="center"/>
                </w:tcPr>
                <w:p w14:paraId="3EC55F77" w14:textId="77777777" w:rsidR="00196D0E" w:rsidRPr="00AD48FE" w:rsidRDefault="00196D0E" w:rsidP="008131E1">
                  <w:pPr>
                    <w:pStyle w:val="Textoazul"/>
                    <w:spacing w:before="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29" w:type="dxa"/>
                  <w:vAlign w:val="center"/>
                </w:tcPr>
                <w:p w14:paraId="34EC214A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15" w:type="dxa"/>
                  <w:vAlign w:val="center"/>
                </w:tcPr>
                <w:p w14:paraId="61C5D6A4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870" w:type="dxa"/>
                  <w:vAlign w:val="center"/>
                </w:tcPr>
                <w:p w14:paraId="7DC84BB5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011" w:type="dxa"/>
                  <w:vAlign w:val="center"/>
                </w:tcPr>
                <w:p w14:paraId="080D61CF" w14:textId="77777777" w:rsidR="00196D0E" w:rsidRPr="00AD48FE" w:rsidRDefault="00196D0E" w:rsidP="008131E1">
                  <w:pPr>
                    <w:pStyle w:val="Textoazul"/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96D0E" w:rsidRPr="00AD48FE" w14:paraId="35271D4F" w14:textId="77777777" w:rsidTr="002E1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9" w:type="dxa"/>
                  <w:vAlign w:val="center"/>
                </w:tcPr>
                <w:p w14:paraId="2995DB61" w14:textId="77777777" w:rsidR="005B4F1B" w:rsidRDefault="005B4F1B" w:rsidP="00B40892">
                  <w:pPr>
                    <w:pStyle w:val="Textoazul"/>
                    <w:spacing w:before="0"/>
                  </w:pPr>
                </w:p>
              </w:tc>
              <w:tc>
                <w:tcPr>
                  <w:tcW w:w="6325" w:type="dxa"/>
                  <w:gridSpan w:val="4"/>
                  <w:vAlign w:val="center"/>
                </w:tcPr>
                <w:p w14:paraId="3587FAE5" w14:textId="1311CEC5" w:rsidR="005B4F1B" w:rsidRPr="00AD48FE" w:rsidRDefault="005B4F1B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TOTALES</w:t>
                  </w:r>
                </w:p>
              </w:tc>
              <w:tc>
                <w:tcPr>
                  <w:tcW w:w="1115" w:type="dxa"/>
                  <w:vAlign w:val="center"/>
                </w:tcPr>
                <w:p w14:paraId="3CB0EB7F" w14:textId="4DD73D29" w:rsidR="005B4F1B" w:rsidRPr="00AD48FE" w:rsidRDefault="005B4F1B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0.00</w:t>
                  </w:r>
                </w:p>
              </w:tc>
              <w:tc>
                <w:tcPr>
                  <w:tcW w:w="870" w:type="dxa"/>
                  <w:vAlign w:val="center"/>
                </w:tcPr>
                <w:p w14:paraId="6A474BD7" w14:textId="3A81AC77" w:rsidR="005B4F1B" w:rsidRPr="00AD48FE" w:rsidRDefault="005B4F1B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59.50</w:t>
                  </w:r>
                </w:p>
              </w:tc>
              <w:tc>
                <w:tcPr>
                  <w:tcW w:w="1011" w:type="dxa"/>
                  <w:vAlign w:val="center"/>
                </w:tcPr>
                <w:p w14:paraId="4C3555BD" w14:textId="77777777" w:rsidR="005B4F1B" w:rsidRPr="00AD48FE" w:rsidRDefault="005B4F1B" w:rsidP="008131E1">
                  <w:pPr>
                    <w:pStyle w:val="Textoazul"/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028C8DB" w14:textId="10BF4599" w:rsidR="00265218" w:rsidRPr="002F6056" w:rsidRDefault="002F6056" w:rsidP="008F184C">
            <w:pPr>
              <w:pStyle w:val="Textoazul"/>
              <w:rPr>
                <w:b w:val="0"/>
                <w:bCs/>
              </w:rPr>
            </w:pPr>
            <w:r>
              <w:t xml:space="preserve">Datos del certificador: </w:t>
            </w:r>
            <w:r w:rsidRPr="002F6056">
              <w:rPr>
                <w:b w:val="0"/>
                <w:bCs/>
              </w:rPr>
              <w:t>Superintendencia de Administraci</w:t>
            </w:r>
            <w:r>
              <w:rPr>
                <w:b w:val="0"/>
                <w:bCs/>
              </w:rPr>
              <w:t>ó</w:t>
            </w:r>
            <w:r w:rsidRPr="002F6056">
              <w:rPr>
                <w:b w:val="0"/>
                <w:bCs/>
              </w:rPr>
              <w:t>n Tributaria NIT: 16693949</w:t>
            </w:r>
          </w:p>
        </w:tc>
        <w:tc>
          <w:tcPr>
            <w:tcW w:w="157" w:type="pct"/>
            <w:shd w:val="clear" w:color="auto" w:fill="auto"/>
          </w:tcPr>
          <w:p w14:paraId="27AE43E4" w14:textId="77777777" w:rsidR="00265218" w:rsidRPr="000967EC" w:rsidRDefault="00265218" w:rsidP="00CF31BB"/>
        </w:tc>
      </w:tr>
    </w:tbl>
    <w:p w14:paraId="3D70B698" w14:textId="6677B7C8" w:rsidR="00463B35" w:rsidRPr="000967EC" w:rsidRDefault="00463B35" w:rsidP="004456B5"/>
    <w:sectPr w:rsidR="00463B35" w:rsidRPr="000967EC" w:rsidSect="00196D0E">
      <w:headerReference w:type="default" r:id="rId14"/>
      <w:footerReference w:type="default" r:id="rId15"/>
      <w:pgSz w:w="12240" w:h="15840" w:code="1"/>
      <w:pgMar w:top="504" w:right="547" w:bottom="993" w:left="547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9745" w14:textId="77777777" w:rsidR="00AC77BD" w:rsidRDefault="00AC77BD" w:rsidP="00CF31BB">
      <w:r>
        <w:separator/>
      </w:r>
    </w:p>
  </w:endnote>
  <w:endnote w:type="continuationSeparator" w:id="0">
    <w:p w14:paraId="18D0D567" w14:textId="77777777" w:rsidR="00AC77BD" w:rsidRDefault="00AC77BD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69016C" w:rsidRPr="003A12C6" w14:paraId="23F852CA" w14:textId="77777777" w:rsidTr="008F184C">
      <w:trPr>
        <w:trHeight w:val="720"/>
      </w:trPr>
      <w:tc>
        <w:tcPr>
          <w:tcW w:w="3596" w:type="dxa"/>
          <w:shd w:val="clear" w:color="auto" w:fill="auto"/>
          <w:vAlign w:val="center"/>
        </w:tcPr>
        <w:p w14:paraId="5983C81F" w14:textId="745BB6BE" w:rsidR="0069016C" w:rsidRPr="003A12C6" w:rsidRDefault="00845A59" w:rsidP="008F184C">
          <w:pPr>
            <w:jc w:val="center"/>
          </w:pPr>
          <w:r>
            <w:rPr>
              <w:noProof/>
              <w:lang w:bidi="es-ES"/>
            </w:rPr>
            <w:drawing>
              <wp:anchor distT="0" distB="0" distL="114300" distR="114300" simplePos="0" relativeHeight="251675136" behindDoc="0" locked="0" layoutInCell="1" allowOverlap="1" wp14:anchorId="5DCB36E6" wp14:editId="63543598">
                <wp:simplePos x="0" y="0"/>
                <wp:positionH relativeFrom="column">
                  <wp:posOffset>902970</wp:posOffset>
                </wp:positionH>
                <wp:positionV relativeFrom="paragraph">
                  <wp:posOffset>17780</wp:posOffset>
                </wp:positionV>
                <wp:extent cx="275590" cy="275590"/>
                <wp:effectExtent l="0" t="0" r="0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590" cy="275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96D0E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65920" behindDoc="1" locked="0" layoutInCell="1" allowOverlap="1" wp14:anchorId="3BD930C3" wp14:editId="40BC8E85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-9117965</wp:posOffset>
                    </wp:positionV>
                    <wp:extent cx="6857365" cy="9119870"/>
                    <wp:effectExtent l="0" t="0" r="635" b="5080"/>
                    <wp:wrapNone/>
                    <wp:docPr id="15" name="Grupo 15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365" cy="9119870"/>
                              <a:chOff x="19050" y="1881658"/>
                              <a:chExt cx="6857999" cy="9101301"/>
                            </a:xfrm>
                          </wpg:grpSpPr>
                          <wpg:grpSp>
                            <wpg:cNvPr id="2" name="Grupo 2"/>
                            <wpg:cNvGrpSpPr>
                              <a:grpSpLocks/>
                            </wpg:cNvGrpSpPr>
                            <wpg:grpSpPr>
                              <a:xfrm>
                                <a:off x="19050" y="3431227"/>
                                <a:ext cx="6857999" cy="7551732"/>
                                <a:chOff x="-1" y="78429"/>
                                <a:chExt cx="6858171" cy="7551922"/>
                              </a:xfrm>
                            </wpg:grpSpPr>
                            <wpg:grpSp>
                              <wpg:cNvPr id="9" name="Grupo 1"/>
                              <wpg:cNvGrpSpPr>
                                <a:grpSpLocks/>
                              </wpg:cNvGrpSpPr>
                              <wpg:grpSpPr>
                                <a:xfrm>
                                  <a:off x="0" y="78429"/>
                                  <a:ext cx="6854952" cy="7551922"/>
                                  <a:chOff x="0" y="63799"/>
                                  <a:chExt cx="6854952" cy="7551922"/>
                                </a:xfrm>
                              </wpg:grpSpPr>
                              <wps:wsp>
                                <wps:cNvPr id="20" name="Rectángulo"/>
                                <wps:cNvSpPr>
                                  <a:spLocks/>
                                </wps:cNvSpPr>
                                <wps:spPr>
                                  <a:xfrm>
                                    <a:off x="73152" y="63799"/>
                                    <a:ext cx="6781800" cy="75519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  <a:alpha val="20000"/>
                                    </a:schemeClr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21" name="Rectángulo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84433"/>
                                    <a:ext cx="6785610" cy="74680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>
                                    <a:solidFill>
                                      <a:schemeClr val="tx2">
                                        <a:alpha val="30000"/>
                                      </a:schemeClr>
                                    </a:solidFill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22" name="Rectángulo"/>
                              <wps:cNvSpPr>
                                <a:spLocks/>
                              </wps:cNvSpPr>
                              <wps:spPr>
                                <a:xfrm>
                                  <a:off x="-1" y="187041"/>
                                  <a:ext cx="6858171" cy="3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grpSp>
                          <wps:wsp>
                            <wps:cNvPr id="5" name="Rectángulo 5"/>
                            <wps:cNvSpPr/>
                            <wps:spPr>
                              <a:xfrm>
                                <a:off x="19050" y="1895424"/>
                                <a:ext cx="6854527" cy="1644317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/>
                                  </a:gs>
                                  <a:gs pos="100000">
                                    <a:schemeClr val="tx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" name="Imagen 1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>
                                <a:picLocks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3"/>
                                  </a:ext>
                                </a:extLst>
                              </a:blip>
                              <a:srcRect l="-1" r="10" b="52260"/>
                              <a:stretch/>
                            </pic:blipFill>
                            <pic:spPr bwMode="auto">
                              <a:xfrm>
                                <a:off x="19051" y="1881658"/>
                                <a:ext cx="6784813" cy="168981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4" name="Rectángulo con las esquinas del mismo lado redondeadas 14"/>
                            <wps:cNvSpPr/>
                            <wps:spPr>
                              <a:xfrm rot="10800000">
                                <a:off x="295268" y="1895165"/>
                                <a:ext cx="4824466" cy="1055747"/>
                              </a:xfrm>
                              <a:prstGeom prst="round2Same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EA1A03" id="Grupo 15" o:spid="_x0000_s1026" alt="&quot;&quot;" style="position:absolute;margin-left:-5.25pt;margin-top:-717.95pt;width:539.95pt;height:718.1pt;z-index:-251650560;mso-width-relative:margin;mso-height-relative:margin" coordorigin="190,18816" coordsize="68579,910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">
                    <v:group id="Grupo 2" o:spid="_x0000_s1027" style="position:absolute;left:190;top:34312;width:68580;height:75517" coordorigin=",784" coordsize="68581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upo 1" o:spid="_x0000_s1028" style="position:absolute;top:784;width:68549;height:75519" coordorigin=",637" coordsize="68549,7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ángulo" o:spid="_x0000_s1029" style="position:absolute;left:731;top:637;width:67818;height:7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" fillcolor="#17365d [2415]" stroked="f" strokeweight="1pt">
                          <v:fill opacity="13107f"/>
                          <v:stroke miterlimit="4"/>
                          <v:textbox inset="3pt,3pt,3pt,3pt"/>
                        </v:rect>
                        <v:rect id="Rectángulo" o:spid="_x0000_s1030" style="position:absolute;top:844;width:67856;height:7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" fillcolor="window" strokecolor="#1f497d [3215]" strokeweight="1pt">
                          <v:stroke opacity="19789f" miterlimit="4"/>
                          <v:path arrowok="t"/>
                          <v:textbox inset="3pt,3pt,3pt,3pt"/>
                        </v:rect>
                      </v:group>
                      <v:rect id="Rectángulo" o:spid="_x0000_s1031" style="position:absolute;top:1870;width:685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" fillcolor="#1f497d [3215]" stroked="f" strokeweight="1pt">
                        <v:stroke miterlimit="4"/>
                        <v:textbox inset="3pt,3pt,3pt,3pt"/>
                      </v:rect>
                    </v:group>
                    <v:rect id="Rectángulo 5" o:spid="_x0000_s1032" style="position:absolute;left:190;top:18954;width:68545;height:16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" fillcolor="#1f497d [3215]" stroked="f" strokeweight="1pt">
                      <v:fill color2="#548dd4 [1951]" rotate="t" angle="90" focus="100%" type="gradient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0" o:spid="_x0000_s1033" type="#_x0000_t75" alt="&quot;&quot;" style="position:absolute;left:190;top:18816;width:67848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">
                      <v:imagedata r:id="rId4" o:title="" cropbottom="34249f" cropleft="-1f" cropright="7f"/>
                      <o:lock v:ext="edit" aspectratio="f"/>
                    </v:shape>
                    <v:shape id="Rectángulo con las esquinas del mismo lado redondeadas 14" o:spid="_x0000_s1034" style="position:absolute;left:2952;top:18951;width:48245;height:10558;rotation:180;visibility:visible;mso-wrap-style:square;v-text-anchor:middle" coordsize="4824466,105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" path="m175961,l4648505,v97181,,175961,78780,175961,175961l4824466,1055747r,l,1055747r,l,175961c,78780,78780,,175961,xe" fillcolor="white [3212]" stroked="f" strokeweight="1pt">
                      <v:path arrowok="t" o:connecttype="custom" o:connectlocs="175961,0;4648505,0;4824466,175961;4824466,1055747;4824466,1055747;0,1055747;0,1055747;0,175961;175961,0" o:connectangles="0,0,0,0,0,0,0,0,0"/>
                    </v:shape>
                  </v:group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2FA140CD" w14:textId="065AB769" w:rsidR="0069016C" w:rsidRPr="003A12C6" w:rsidRDefault="00F37E03" w:rsidP="008F184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8208" behindDoc="0" locked="0" layoutInCell="1" allowOverlap="1" wp14:anchorId="48F9A9F9" wp14:editId="76154463">
                <wp:simplePos x="0" y="0"/>
                <wp:positionH relativeFrom="column">
                  <wp:posOffset>668020</wp:posOffset>
                </wp:positionH>
                <wp:positionV relativeFrom="paragraph">
                  <wp:posOffset>1905</wp:posOffset>
                </wp:positionV>
                <wp:extent cx="234315" cy="23431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" cy="234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bidi="es-ES"/>
            </w:rPr>
            <w:drawing>
              <wp:anchor distT="0" distB="0" distL="114300" distR="114300" simplePos="0" relativeHeight="251676160" behindDoc="0" locked="0" layoutInCell="1" allowOverlap="1" wp14:anchorId="1C9F425C" wp14:editId="1708AA52">
                <wp:simplePos x="0" y="0"/>
                <wp:positionH relativeFrom="column">
                  <wp:posOffset>1323975</wp:posOffset>
                </wp:positionH>
                <wp:positionV relativeFrom="paragraph">
                  <wp:posOffset>4445</wp:posOffset>
                </wp:positionV>
                <wp:extent cx="260350" cy="262890"/>
                <wp:effectExtent l="0" t="0" r="6350" b="3810"/>
                <wp:wrapNone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n 19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350" cy="26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597" w:type="dxa"/>
          <w:shd w:val="clear" w:color="auto" w:fill="auto"/>
          <w:vAlign w:val="center"/>
        </w:tcPr>
        <w:p w14:paraId="583FD5C2" w14:textId="70B0C5E6" w:rsidR="0069016C" w:rsidRPr="003A12C6" w:rsidRDefault="00CE1EEC" w:rsidP="008F184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77184" behindDoc="0" locked="0" layoutInCell="1" allowOverlap="1" wp14:anchorId="163C0F9C" wp14:editId="6B164C13">
                <wp:simplePos x="0" y="0"/>
                <wp:positionH relativeFrom="column">
                  <wp:posOffset>997585</wp:posOffset>
                </wp:positionH>
                <wp:positionV relativeFrom="paragraph">
                  <wp:posOffset>1905</wp:posOffset>
                </wp:positionV>
                <wp:extent cx="271780" cy="271780"/>
                <wp:effectExtent l="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23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" cy="27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9016C" w:rsidRPr="003A12C6" w14:paraId="33A46EC4" w14:textId="77777777" w:rsidTr="00322276">
      <w:trPr>
        <w:trHeight w:val="70"/>
      </w:trPr>
      <w:tc>
        <w:tcPr>
          <w:tcW w:w="3596" w:type="dxa"/>
          <w:shd w:val="clear" w:color="auto" w:fill="auto"/>
          <w:vAlign w:val="center"/>
        </w:tcPr>
        <w:p w14:paraId="088CC4A9" w14:textId="768F6090" w:rsidR="0069016C" w:rsidRPr="008F184C" w:rsidRDefault="00845A59" w:rsidP="008F184C">
          <w:pPr>
            <w:pStyle w:val="Informacindecontac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016" behindDoc="0" locked="0" layoutInCell="1" allowOverlap="1" wp14:anchorId="34A5D307" wp14:editId="1082EC91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-142875</wp:posOffset>
                    </wp:positionV>
                    <wp:extent cx="2360930" cy="140462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0BDED7" w14:textId="54404784" w:rsidR="002E144F" w:rsidRPr="002E144F" w:rsidRDefault="002E144F">
                                <w:pPr>
                                  <w:rPr>
                                    <w:b/>
                                    <w:bCs/>
                                    <w:color w:val="548DD4" w:themeColor="text2" w:themeTint="99"/>
                                  </w:rPr>
                                </w:pPr>
                                <w:r w:rsidRPr="002E144F">
                                  <w:rPr>
                                    <w:b/>
                                    <w:bCs/>
                                    <w:color w:val="548DD4" w:themeColor="text2" w:themeTint="99"/>
                                  </w:rPr>
                                  <w:t>https://www.facebook.com/AlfayOmegaGZ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5D3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5.1pt;margin-top:-11.25pt;width:185.9pt;height:110.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" filled="f" stroked="f">
                    <v:textbox style="mso-fit-shape-to-text:t">
                      <w:txbxContent>
                        <w:p w14:paraId="660BDED7" w14:textId="54404784" w:rsidR="002E144F" w:rsidRPr="002E144F" w:rsidRDefault="002E144F">
                          <w:pPr>
                            <w:rPr>
                              <w:b/>
                              <w:bCs/>
                              <w:color w:val="548DD4" w:themeColor="text2" w:themeTint="99"/>
                            </w:rPr>
                          </w:pPr>
                          <w:r w:rsidRPr="002E144F">
                            <w:rPr>
                              <w:b/>
                              <w:bCs/>
                              <w:color w:val="548DD4" w:themeColor="text2" w:themeTint="99"/>
                            </w:rPr>
                            <w:t>https://www.facebook.com/AlfayOmegaGZ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1B61407E" w14:textId="21C01DF3" w:rsidR="0069016C" w:rsidRPr="008F184C" w:rsidRDefault="00845A59" w:rsidP="008F184C">
          <w:pPr>
            <w:pStyle w:val="Informacindecontac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2064" behindDoc="0" locked="0" layoutInCell="1" allowOverlap="1" wp14:anchorId="4C926BA1" wp14:editId="3E5B4E1D">
                    <wp:simplePos x="0" y="0"/>
                    <wp:positionH relativeFrom="column">
                      <wp:posOffset>-71120</wp:posOffset>
                    </wp:positionH>
                    <wp:positionV relativeFrom="paragraph">
                      <wp:posOffset>-161290</wp:posOffset>
                    </wp:positionV>
                    <wp:extent cx="2360930" cy="1404620"/>
                    <wp:effectExtent l="0" t="0" r="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14B12" w14:textId="06832630" w:rsidR="00845A59" w:rsidRPr="00845A59" w:rsidRDefault="00845A59" w:rsidP="00845A5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48DD4" w:themeColor="text2" w:themeTint="99"/>
                                    <w:lang w:val="es-G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48DD4" w:themeColor="text2" w:themeTint="99"/>
                                    <w:lang w:val="es-GT"/>
                                  </w:rPr>
                                  <w:t>7933-1972  /  5300-3474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26BA1" id="_x0000_s1027" type="#_x0000_t202" style="position:absolute;left:0;text-align:left;margin-left:-5.6pt;margin-top:-12.7pt;width:185.9pt;height:110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" filled="f" stroked="f">
                    <v:textbox style="mso-fit-shape-to-text:t">
                      <w:txbxContent>
                        <w:p w14:paraId="3F414B12" w14:textId="06832630" w:rsidR="00845A59" w:rsidRPr="00845A59" w:rsidRDefault="00845A59" w:rsidP="00845A59">
                          <w:pPr>
                            <w:jc w:val="center"/>
                            <w:rPr>
                              <w:b/>
                              <w:bCs/>
                              <w:color w:val="548DD4" w:themeColor="text2" w:themeTint="99"/>
                              <w:lang w:val="es-GT"/>
                            </w:rPr>
                          </w:pPr>
                          <w:r>
                            <w:rPr>
                              <w:b/>
                              <w:bCs/>
                              <w:color w:val="548DD4" w:themeColor="text2" w:themeTint="99"/>
                              <w:lang w:val="es-GT"/>
                            </w:rPr>
                            <w:t>7933-1972  /  5300-3474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14:paraId="7CF3E4FB" w14:textId="4C055F76" w:rsidR="0069016C" w:rsidRPr="008F184C" w:rsidRDefault="00845A59" w:rsidP="008F184C">
          <w:pPr>
            <w:pStyle w:val="Informacindecontac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112" behindDoc="0" locked="0" layoutInCell="1" allowOverlap="1" wp14:anchorId="0EE01D7C" wp14:editId="1A6EF65E">
                    <wp:simplePos x="0" y="0"/>
                    <wp:positionH relativeFrom="column">
                      <wp:posOffset>-74930</wp:posOffset>
                    </wp:positionH>
                    <wp:positionV relativeFrom="paragraph">
                      <wp:posOffset>-155575</wp:posOffset>
                    </wp:positionV>
                    <wp:extent cx="2360930" cy="1404620"/>
                    <wp:effectExtent l="0" t="0" r="0" b="0"/>
                    <wp:wrapNone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A6D83" w14:textId="0BB3C793" w:rsidR="00845A59" w:rsidRPr="00845A59" w:rsidRDefault="00CE1EEC" w:rsidP="00845A5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548DD4" w:themeColor="text2" w:themeTint="99"/>
                                    <w:lang w:val="es-GT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48DD4" w:themeColor="text2" w:themeTint="99"/>
                                    <w:lang w:val="es-GT"/>
                                  </w:rPr>
                                  <w:t>alfayomegagualan@gmail.com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E01D7C" id="_x0000_s1028" type="#_x0000_t202" style="position:absolute;left:0;text-align:left;margin-left:-5.9pt;margin-top:-12.25pt;width:185.9pt;height:110.6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VQFAIAAAI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" filled="f" stroked="f">
                    <v:textbox style="mso-fit-shape-to-text:t">
                      <w:txbxContent>
                        <w:p w14:paraId="664A6D83" w14:textId="0BB3C793" w:rsidR="00845A59" w:rsidRPr="00845A59" w:rsidRDefault="00CE1EEC" w:rsidP="00845A59">
                          <w:pPr>
                            <w:jc w:val="center"/>
                            <w:rPr>
                              <w:b/>
                              <w:bCs/>
                              <w:color w:val="548DD4" w:themeColor="text2" w:themeTint="99"/>
                              <w:lang w:val="es-GT"/>
                            </w:rPr>
                          </w:pPr>
                          <w:r>
                            <w:rPr>
                              <w:b/>
                              <w:bCs/>
                              <w:color w:val="548DD4" w:themeColor="text2" w:themeTint="99"/>
                              <w:lang w:val="es-GT"/>
                            </w:rPr>
                            <w:t>alfayomegagualan@gmail.com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E2C7BEF" w14:textId="3665E033" w:rsidR="00AE3FB7" w:rsidRDefault="00196D0E" w:rsidP="008F184C"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7968" behindDoc="1" locked="0" layoutInCell="1" allowOverlap="1" wp14:anchorId="750E4A67" wp14:editId="5E88A6D3">
              <wp:simplePos x="0" y="0"/>
              <wp:positionH relativeFrom="column">
                <wp:posOffset>0</wp:posOffset>
              </wp:positionH>
              <wp:positionV relativeFrom="page">
                <wp:posOffset>9405620</wp:posOffset>
              </wp:positionV>
              <wp:extent cx="6784340" cy="503555"/>
              <wp:effectExtent l="0" t="0" r="0" b="0"/>
              <wp:wrapNone/>
              <wp:docPr id="16" name="Grupo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340" cy="503555"/>
                        <a:chOff x="0" y="0"/>
                        <a:chExt cx="6785566" cy="943562"/>
                      </a:xfrm>
                    </wpg:grpSpPr>
                    <wps:wsp>
                      <wps:cNvPr id="17" name="Rectángulo 17"/>
                      <wps:cNvSpPr/>
                      <wps:spPr>
                        <a:xfrm>
                          <a:off x="0" y="0"/>
                          <a:ext cx="6784296" cy="9435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ectángulo"/>
                      <wps:cNvSpPr>
                        <a:spLocks/>
                      </wps:cNvSpPr>
                      <wps:spPr>
                        <a:xfrm>
                          <a:off x="0" y="0"/>
                          <a:ext cx="6785566" cy="3809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807672" id="Grupo 16" o:spid="_x0000_s1026" alt="&quot;&quot;" style="position:absolute;margin-left:0;margin-top:740.6pt;width:534.2pt;height:39.65pt;z-index:-251648512;mso-position-vertical-relative:page;mso-width-relative:margin;mso-height-relative:margin" coordsize="6785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">
              <v:rect id="Rectángulo 17" o:spid="_x0000_s1027" style="position:absolute;width:67842;height:9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" fillcolor="#f2f2f2 [3052]" stroked="f" strokeweight="1pt"/>
              <v:rect id="Rectángulo" o:spid="_x0000_s1028" style="position:absolute;width:67855;height: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" fillcolor="#1f497d [3215]" stroked="f" strokeweight="1pt">
                <v:stroke miterlimit="4"/>
                <v:textbox inset="3pt,3pt,3pt,3pt"/>
              </v:rect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F8CE" w14:textId="77777777" w:rsidR="00AC77BD" w:rsidRDefault="00AC77BD" w:rsidP="00CF31BB">
      <w:r>
        <w:separator/>
      </w:r>
    </w:p>
  </w:footnote>
  <w:footnote w:type="continuationSeparator" w:id="0">
    <w:p w14:paraId="3E4F8B90" w14:textId="77777777" w:rsidR="00AC77BD" w:rsidRDefault="00AC77BD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44C9" w14:textId="31EE9570" w:rsidR="00BC1B68" w:rsidRPr="002A3497" w:rsidRDefault="00BC1B68" w:rsidP="00DE78E1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D"/>
    <w:rsid w:val="000216C9"/>
    <w:rsid w:val="0005135F"/>
    <w:rsid w:val="00055EE6"/>
    <w:rsid w:val="000967EC"/>
    <w:rsid w:val="000C75BF"/>
    <w:rsid w:val="000F7F5B"/>
    <w:rsid w:val="001034AB"/>
    <w:rsid w:val="00110174"/>
    <w:rsid w:val="00110721"/>
    <w:rsid w:val="001257F0"/>
    <w:rsid w:val="0013273B"/>
    <w:rsid w:val="00134E9A"/>
    <w:rsid w:val="001548BC"/>
    <w:rsid w:val="0016108E"/>
    <w:rsid w:val="00174C52"/>
    <w:rsid w:val="001956F7"/>
    <w:rsid w:val="00196D0E"/>
    <w:rsid w:val="001A199E"/>
    <w:rsid w:val="001C42C8"/>
    <w:rsid w:val="001F50F3"/>
    <w:rsid w:val="00246BBD"/>
    <w:rsid w:val="0025130C"/>
    <w:rsid w:val="002547D0"/>
    <w:rsid w:val="00256391"/>
    <w:rsid w:val="00257ED6"/>
    <w:rsid w:val="002633EB"/>
    <w:rsid w:val="00265218"/>
    <w:rsid w:val="00287699"/>
    <w:rsid w:val="002937B1"/>
    <w:rsid w:val="00295CF4"/>
    <w:rsid w:val="002A3497"/>
    <w:rsid w:val="002B2743"/>
    <w:rsid w:val="002C6ABD"/>
    <w:rsid w:val="002D3842"/>
    <w:rsid w:val="002E144F"/>
    <w:rsid w:val="002F6056"/>
    <w:rsid w:val="00301A50"/>
    <w:rsid w:val="003071A0"/>
    <w:rsid w:val="003071F8"/>
    <w:rsid w:val="00322276"/>
    <w:rsid w:val="00337C0F"/>
    <w:rsid w:val="0035052D"/>
    <w:rsid w:val="00366F6D"/>
    <w:rsid w:val="0038016F"/>
    <w:rsid w:val="003A12C6"/>
    <w:rsid w:val="003A67FD"/>
    <w:rsid w:val="003B27CE"/>
    <w:rsid w:val="003E0129"/>
    <w:rsid w:val="003E2530"/>
    <w:rsid w:val="003E7B48"/>
    <w:rsid w:val="003F693D"/>
    <w:rsid w:val="00401F9A"/>
    <w:rsid w:val="004036A1"/>
    <w:rsid w:val="00435E8C"/>
    <w:rsid w:val="004456B5"/>
    <w:rsid w:val="00463B35"/>
    <w:rsid w:val="00482917"/>
    <w:rsid w:val="004C2F50"/>
    <w:rsid w:val="004D648A"/>
    <w:rsid w:val="00522F48"/>
    <w:rsid w:val="00534783"/>
    <w:rsid w:val="0054187D"/>
    <w:rsid w:val="00542A22"/>
    <w:rsid w:val="00554839"/>
    <w:rsid w:val="005746CC"/>
    <w:rsid w:val="00594778"/>
    <w:rsid w:val="005A6806"/>
    <w:rsid w:val="005B4F1B"/>
    <w:rsid w:val="005B6D63"/>
    <w:rsid w:val="005C68BC"/>
    <w:rsid w:val="005D124E"/>
    <w:rsid w:val="005D54D0"/>
    <w:rsid w:val="005E3018"/>
    <w:rsid w:val="00630075"/>
    <w:rsid w:val="00632096"/>
    <w:rsid w:val="00643F5A"/>
    <w:rsid w:val="00684557"/>
    <w:rsid w:val="0069016C"/>
    <w:rsid w:val="006A0DB7"/>
    <w:rsid w:val="006C7D64"/>
    <w:rsid w:val="006D43A7"/>
    <w:rsid w:val="006E7541"/>
    <w:rsid w:val="006F160B"/>
    <w:rsid w:val="0071089C"/>
    <w:rsid w:val="00747417"/>
    <w:rsid w:val="007B52D2"/>
    <w:rsid w:val="007C1F7D"/>
    <w:rsid w:val="007D4902"/>
    <w:rsid w:val="0080797C"/>
    <w:rsid w:val="008131E1"/>
    <w:rsid w:val="0081798F"/>
    <w:rsid w:val="00836818"/>
    <w:rsid w:val="00845A59"/>
    <w:rsid w:val="0089765E"/>
    <w:rsid w:val="008B6B1D"/>
    <w:rsid w:val="008C5804"/>
    <w:rsid w:val="008D3EE1"/>
    <w:rsid w:val="008E09A7"/>
    <w:rsid w:val="008F184C"/>
    <w:rsid w:val="00915359"/>
    <w:rsid w:val="00941724"/>
    <w:rsid w:val="00973D42"/>
    <w:rsid w:val="00973F39"/>
    <w:rsid w:val="00974372"/>
    <w:rsid w:val="009E6AC6"/>
    <w:rsid w:val="00A2138A"/>
    <w:rsid w:val="00A251FA"/>
    <w:rsid w:val="00A3321A"/>
    <w:rsid w:val="00A43BC6"/>
    <w:rsid w:val="00A7117E"/>
    <w:rsid w:val="00A73AE1"/>
    <w:rsid w:val="00AB1AA9"/>
    <w:rsid w:val="00AB2703"/>
    <w:rsid w:val="00AB2833"/>
    <w:rsid w:val="00AC7198"/>
    <w:rsid w:val="00AC77BD"/>
    <w:rsid w:val="00AD48FE"/>
    <w:rsid w:val="00AE3FB7"/>
    <w:rsid w:val="00AE6FD4"/>
    <w:rsid w:val="00AF14C8"/>
    <w:rsid w:val="00B122BA"/>
    <w:rsid w:val="00B40892"/>
    <w:rsid w:val="00B553EE"/>
    <w:rsid w:val="00B601AC"/>
    <w:rsid w:val="00BA1A23"/>
    <w:rsid w:val="00BA342C"/>
    <w:rsid w:val="00BA4440"/>
    <w:rsid w:val="00BC1B68"/>
    <w:rsid w:val="00BF5A49"/>
    <w:rsid w:val="00C24BF1"/>
    <w:rsid w:val="00C30506"/>
    <w:rsid w:val="00C50E6D"/>
    <w:rsid w:val="00C51847"/>
    <w:rsid w:val="00C520D9"/>
    <w:rsid w:val="00C66BAE"/>
    <w:rsid w:val="00C827B7"/>
    <w:rsid w:val="00C84BD5"/>
    <w:rsid w:val="00CE1EEC"/>
    <w:rsid w:val="00CF31BB"/>
    <w:rsid w:val="00D2214F"/>
    <w:rsid w:val="00D25B08"/>
    <w:rsid w:val="00D4436A"/>
    <w:rsid w:val="00DA3DE0"/>
    <w:rsid w:val="00DB7369"/>
    <w:rsid w:val="00DE3C23"/>
    <w:rsid w:val="00DE78E1"/>
    <w:rsid w:val="00E000D7"/>
    <w:rsid w:val="00E141F4"/>
    <w:rsid w:val="00E301A2"/>
    <w:rsid w:val="00E53AFF"/>
    <w:rsid w:val="00E61D15"/>
    <w:rsid w:val="00EF7890"/>
    <w:rsid w:val="00F02022"/>
    <w:rsid w:val="00F27B67"/>
    <w:rsid w:val="00F37E03"/>
    <w:rsid w:val="00FC0271"/>
    <w:rsid w:val="00FC5734"/>
    <w:rsid w:val="00FD50AA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61B3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7EC"/>
    <w:rPr>
      <w:rFonts w:asciiTheme="minorHAnsi" w:hAnsiTheme="minorHAnsi"/>
      <w:color w:val="000000"/>
      <w:sz w:val="18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rsid w:val="008F184C"/>
    <w:pPr>
      <w:outlineLvl w:val="0"/>
    </w:pPr>
    <w:rPr>
      <w:b/>
      <w:color w:val="FFFFFF" w:themeColor="background1"/>
    </w:rPr>
  </w:style>
  <w:style w:type="paragraph" w:styleId="Ttulo3">
    <w:name w:val="heading 3"/>
    <w:basedOn w:val="Normal"/>
    <w:link w:val="Ttulo3Car"/>
    <w:uiPriority w:val="9"/>
    <w:semiHidden/>
    <w:qFormat/>
    <w:rsid w:val="00554839"/>
    <w:pPr>
      <w:spacing w:after="4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48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AD08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48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AD08B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AB1AA9"/>
    <w:pPr>
      <w:ind w:right="144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B1AA9"/>
    <w:rPr>
      <w:rFonts w:asciiTheme="minorHAnsi" w:hAnsiTheme="minorHAnsi"/>
      <w:color w:val="000000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53AFF"/>
  </w:style>
  <w:style w:type="table" w:styleId="Tablaconcuadrcula">
    <w:name w:val="Table Grid"/>
    <w:basedOn w:val="Tabla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"/>
    <w:qFormat/>
    <w:rsid w:val="00110174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tuloCar">
    <w:name w:val="Título Car"/>
    <w:link w:val="Ttulo"/>
    <w:uiPriority w:val="1"/>
    <w:rsid w:val="005746C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Textoazul">
    <w:name w:val="Texto azul"/>
    <w:basedOn w:val="Normal"/>
    <w:uiPriority w:val="4"/>
    <w:qFormat/>
    <w:rsid w:val="008F184C"/>
    <w:pPr>
      <w:spacing w:before="200"/>
      <w:jc w:val="center"/>
    </w:pPr>
    <w:rPr>
      <w:b/>
      <w:color w:val="1F497D" w:themeColor="text2"/>
    </w:rPr>
  </w:style>
  <w:style w:type="character" w:styleId="Textodelmarcadordeposicin">
    <w:name w:val="Placeholder Text"/>
    <w:uiPriority w:val="99"/>
    <w:semiHidden/>
    <w:rsid w:val="00E53AFF"/>
    <w:rPr>
      <w:color w:val="808080"/>
    </w:rPr>
  </w:style>
  <w:style w:type="paragraph" w:customStyle="1" w:styleId="Textoennegrita1">
    <w:name w:val="Texto en negrita1"/>
    <w:basedOn w:val="Normal"/>
    <w:uiPriority w:val="3"/>
    <w:qFormat/>
    <w:rsid w:val="00110174"/>
    <w:rPr>
      <w:b/>
      <w:bCs/>
      <w:color w:val="000000" w:themeColor="text1"/>
    </w:rPr>
  </w:style>
  <w:style w:type="paragraph" w:customStyle="1" w:styleId="Textoennegritaazul">
    <w:name w:val="Texto en negrita azul"/>
    <w:basedOn w:val="Normal"/>
    <w:uiPriority w:val="5"/>
    <w:qFormat/>
    <w:rsid w:val="00110174"/>
    <w:rPr>
      <w:b/>
      <w:bCs/>
      <w:color w:val="1F497D" w:themeColor="text2"/>
    </w:rPr>
  </w:style>
  <w:style w:type="paragraph" w:customStyle="1" w:styleId="Notas">
    <w:name w:val="Notas"/>
    <w:basedOn w:val="Textoazul"/>
    <w:uiPriority w:val="7"/>
    <w:semiHidden/>
    <w:qFormat/>
    <w:rsid w:val="001A199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1"/>
    <w:rsid w:val="005B6D63"/>
    <w:rPr>
      <w:rFonts w:asciiTheme="minorHAnsi" w:hAnsiTheme="minorHAnsi"/>
      <w:b/>
      <w:color w:val="FFFFFF" w:themeColor="background1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804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  <w:style w:type="paragraph" w:customStyle="1" w:styleId="Alinearaladerecha">
    <w:name w:val="Alinear a la derecha"/>
    <w:basedOn w:val="Normal"/>
    <w:uiPriority w:val="12"/>
    <w:semiHidden/>
    <w:qFormat/>
    <w:rsid w:val="00554839"/>
    <w:pPr>
      <w:spacing w:after="40"/>
      <w:jc w:val="right"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styleId="Textoennegrita">
    <w:name w:val="Strong"/>
    <w:basedOn w:val="Fuentedeprrafopredeter"/>
    <w:uiPriority w:val="12"/>
    <w:qFormat/>
    <w:rsid w:val="008F184C"/>
    <w:rPr>
      <w:b w:val="0"/>
      <w:bCs/>
      <w:caps w:val="0"/>
      <w:smallCaps w:val="0"/>
      <w:color w:val="auto"/>
    </w:rPr>
  </w:style>
  <w:style w:type="paragraph" w:customStyle="1" w:styleId="Informacindecontacto">
    <w:name w:val="Información de contacto"/>
    <w:basedOn w:val="Normal"/>
    <w:uiPriority w:val="11"/>
    <w:qFormat/>
    <w:rsid w:val="008F184C"/>
    <w:pPr>
      <w:contextualSpacing/>
      <w:jc w:val="center"/>
    </w:pPr>
    <w:rPr>
      <w:rFonts w:eastAsiaTheme="minorEastAsia" w:cstheme="minorBidi"/>
      <w:color w:val="1F497D" w:themeColor="text2"/>
      <w:szCs w:val="22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7B7"/>
    <w:rPr>
      <w:rFonts w:asciiTheme="majorHAnsi" w:eastAsiaTheme="majorEastAsia" w:hAnsiTheme="majorHAnsi" w:cstheme="majorBidi"/>
      <w:b/>
      <w:bCs/>
      <w:caps/>
      <w:color w:val="DAD08B" w:themeColor="accent1" w:themeShade="BF"/>
      <w:szCs w:val="22"/>
      <w:lang w:eastAsia="ja-JP"/>
    </w:rPr>
  </w:style>
  <w:style w:type="table" w:styleId="Tablasutil2">
    <w:name w:val="Table Subtle 2"/>
    <w:basedOn w:val="Tablanormal"/>
    <w:uiPriority w:val="99"/>
    <w:rsid w:val="00554839"/>
    <w:pPr>
      <w:spacing w:before="40" w:after="40" w:line="276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554839"/>
    <w:rPr>
      <w:rFonts w:asciiTheme="majorHAnsi" w:eastAsiaTheme="majorEastAsia" w:hAnsiTheme="majorHAnsi" w:cstheme="majorBidi"/>
      <w:i/>
      <w:iCs/>
      <w:color w:val="DAD08B" w:themeColor="accent1" w:themeShade="BF"/>
      <w:sz w:val="22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554839"/>
    <w:rPr>
      <w:rFonts w:asciiTheme="majorHAnsi" w:eastAsiaTheme="majorEastAsia" w:hAnsiTheme="majorHAnsi" w:cstheme="majorBidi"/>
      <w:color w:val="DAD08B" w:themeColor="accent1" w:themeShade="BF"/>
      <w:sz w:val="22"/>
      <w:szCs w:val="24"/>
    </w:rPr>
  </w:style>
  <w:style w:type="paragraph" w:styleId="Cierre">
    <w:name w:val="Closing"/>
    <w:basedOn w:val="Normal"/>
    <w:link w:val="CierreCar"/>
    <w:uiPriority w:val="14"/>
    <w:semiHidden/>
    <w:qFormat/>
    <w:rsid w:val="00554839"/>
    <w:pPr>
      <w:spacing w:before="200" w:after="40" w:line="276" w:lineRule="auto"/>
      <w:contextualSpacing/>
    </w:pPr>
    <w:rPr>
      <w:rFonts w:eastAsiaTheme="minorEastAsia" w:cstheme="minorBidi"/>
      <w:color w:val="404040" w:themeColor="text1" w:themeTint="BF"/>
      <w:szCs w:val="22"/>
      <w:lang w:eastAsia="ja-JP"/>
    </w:rPr>
  </w:style>
  <w:style w:type="character" w:customStyle="1" w:styleId="CierreCar">
    <w:name w:val="Cierre Car"/>
    <w:basedOn w:val="Fuentedeprrafopredeter"/>
    <w:link w:val="Cierre"/>
    <w:uiPriority w:val="14"/>
    <w:semiHidden/>
    <w:rsid w:val="00C827B7"/>
    <w:rPr>
      <w:rFonts w:asciiTheme="minorHAnsi" w:eastAsiaTheme="minorEastAsia" w:hAnsiTheme="minorHAnsi" w:cstheme="minorBidi"/>
      <w:color w:val="404040" w:themeColor="text1" w:themeTint="BF"/>
      <w:szCs w:val="22"/>
      <w:lang w:eastAsia="ja-JP"/>
    </w:rPr>
  </w:style>
  <w:style w:type="character" w:styleId="nfasis">
    <w:name w:val="Emphasis"/>
    <w:basedOn w:val="Fuentedeprrafopredeter"/>
    <w:uiPriority w:val="13"/>
    <w:semiHidden/>
    <w:qFormat/>
    <w:rsid w:val="004036A1"/>
    <w:rPr>
      <w:b/>
      <w:iCs/>
      <w:color w:val="DAD08B" w:themeColor="accent1" w:themeShade="BF"/>
    </w:rPr>
  </w:style>
  <w:style w:type="paragraph" w:customStyle="1" w:styleId="Instrucciones">
    <w:name w:val="Instrucciones"/>
    <w:basedOn w:val="Normal"/>
    <w:uiPriority w:val="8"/>
    <w:semiHidden/>
    <w:qFormat/>
    <w:rsid w:val="00BA4440"/>
    <w:pPr>
      <w:spacing w:before="240" w:line="264" w:lineRule="auto"/>
      <w:contextualSpacing/>
    </w:pPr>
    <w:rPr>
      <w:rFonts w:eastAsiaTheme="minorEastAsia" w:cstheme="minorBidi"/>
      <w:color w:val="auto"/>
      <w:spacing w:val="4"/>
      <w:szCs w:val="18"/>
      <w:lang w:eastAsia="ja-JP"/>
    </w:rPr>
  </w:style>
  <w:style w:type="character" w:customStyle="1" w:styleId="Textoblanco">
    <w:name w:val="Texto blanco"/>
    <w:basedOn w:val="Fuentedeprrafopredeter"/>
    <w:semiHidden/>
    <w:rsid w:val="00110174"/>
    <w:rPr>
      <w:b/>
      <w:bCs/>
      <w:color w:val="FFFFFF" w:themeColor="background1"/>
    </w:rPr>
  </w:style>
  <w:style w:type="character" w:styleId="Hipervnculo">
    <w:name w:val="Hyperlink"/>
    <w:basedOn w:val="Fuentedeprrafopredeter"/>
    <w:uiPriority w:val="99"/>
    <w:unhideWhenUsed/>
    <w:rsid w:val="00973F39"/>
    <w:rPr>
      <w:color w:val="06BBFF"/>
      <w:u w:val="non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747417"/>
    <w:rPr>
      <w:color w:val="605E5C"/>
      <w:shd w:val="clear" w:color="auto" w:fill="E1DFDD"/>
    </w:rPr>
  </w:style>
  <w:style w:type="table" w:styleId="Tablaconcuadrcula7concolores-nfasis3">
    <w:name w:val="Grid Table 7 Colorful Accent 3"/>
    <w:basedOn w:val="Tablanormal"/>
    <w:uiPriority w:val="52"/>
    <w:rsid w:val="00AD48FE"/>
    <w:rPr>
      <w:color w:val="3D4B6A" w:themeColor="accent3" w:themeShade="BF"/>
    </w:rPr>
    <w:tblPr>
      <w:tblStyleRowBandSize w:val="1"/>
      <w:tblStyleColBandSize w:val="1"/>
      <w:tblBorders>
        <w:top w:val="single" w:sz="4" w:space="0" w:color="92A0C0" w:themeColor="accent3" w:themeTint="99"/>
        <w:left w:val="single" w:sz="4" w:space="0" w:color="92A0C0" w:themeColor="accent3" w:themeTint="99"/>
        <w:bottom w:val="single" w:sz="4" w:space="0" w:color="92A0C0" w:themeColor="accent3" w:themeTint="99"/>
        <w:right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  <w:tblStylePr w:type="neCell">
      <w:tblPr/>
      <w:tcPr>
        <w:tcBorders>
          <w:bottom w:val="single" w:sz="4" w:space="0" w:color="92A0C0" w:themeColor="accent3" w:themeTint="99"/>
        </w:tcBorders>
      </w:tcPr>
    </w:tblStylePr>
    <w:tblStylePr w:type="nwCell">
      <w:tblPr/>
      <w:tcPr>
        <w:tcBorders>
          <w:bottom w:val="single" w:sz="4" w:space="0" w:color="92A0C0" w:themeColor="accent3" w:themeTint="99"/>
        </w:tcBorders>
      </w:tcPr>
    </w:tblStylePr>
    <w:tblStylePr w:type="seCell">
      <w:tblPr/>
      <w:tcPr>
        <w:tcBorders>
          <w:top w:val="single" w:sz="4" w:space="0" w:color="92A0C0" w:themeColor="accent3" w:themeTint="99"/>
        </w:tcBorders>
      </w:tcPr>
    </w:tblStylePr>
    <w:tblStylePr w:type="swCell">
      <w:tblPr/>
      <w:tcPr>
        <w:tcBorders>
          <w:top w:val="single" w:sz="4" w:space="0" w:color="92A0C0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ducts.office.com/en-us/business/microsoft-invoicing/invoice-softwar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ducts.office.com/en-us/business/microsoft-invoicing/invoice-softwar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ixabay.com/es/trace-bordo-tecnolog%C3%ADa-ciencia-3157431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\Downloads\tf562048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0CF29964314941B4EE382F64354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63C12-FCAB-4565-9D59-0A45FF3C7E9E}"/>
      </w:docPartPr>
      <w:docPartBody>
        <w:p w:rsidR="00C556AA" w:rsidRDefault="00843D03">
          <w:pPr>
            <w:pStyle w:val="D30CF29964314941B4EE382F64354161"/>
          </w:pPr>
          <w:r w:rsidRPr="000967EC">
            <w:rPr>
              <w:lang w:bidi="es-ES"/>
            </w:rPr>
            <w:t>Factura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03"/>
    <w:rsid w:val="00843D03"/>
    <w:rsid w:val="00C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0CF29964314941B4EE382F64354161">
    <w:name w:val="D30CF29964314941B4EE382F64354161"/>
  </w:style>
  <w:style w:type="character" w:styleId="Textoennegrita">
    <w:name w:val="Strong"/>
    <w:basedOn w:val="Fuentedeprrafopredeter"/>
    <w:uiPriority w:val="12"/>
    <w:qFormat/>
    <w:rPr>
      <w:b w:val="0"/>
      <w:bCs/>
      <w:caps w:val="0"/>
      <w:smallCaps w:val="0"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7274C2B-CA96-46EA-BECF-4FA8EDA190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4F1FC-665D-4502-B656-FE5A4F8D36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01517-A1DF-41BF-8DC4-53F7C231E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51FDAE-CC32-4097-90F8-F681C7DCDC1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tf56204873_win32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2021-11-19T21:10:00Z</dcterms:created>
  <dcterms:modified xsi:type="dcterms:W3CDTF">2021-11-19T22:18:00Z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